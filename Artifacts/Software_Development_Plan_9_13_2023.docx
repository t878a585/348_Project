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4CD3B" w14:textId="65335AD5" w:rsidR="00E918C5" w:rsidRPr="00C26778" w:rsidRDefault="00000000">
      <w:pPr>
        <w:pStyle w:val="Title"/>
        <w:jc w:val="right"/>
      </w:pPr>
      <w:r>
        <w:fldChar w:fldCharType="begin"/>
      </w:r>
      <w:r>
        <w:instrText xml:space="preserve"> SUBJECT  \* MERGEFORMAT </w:instrText>
      </w:r>
      <w:r>
        <w:fldChar w:fldCharType="separate"/>
      </w:r>
      <w:r w:rsidR="002D4EFA">
        <w:t>Arithmetic Expression Evaluator</w:t>
      </w:r>
      <w:r>
        <w:fldChar w:fldCharType="end"/>
      </w:r>
    </w:p>
    <w:p w14:paraId="2D11F048" w14:textId="77777777" w:rsidR="00E918C5" w:rsidRPr="00C26778" w:rsidRDefault="00000000">
      <w:pPr>
        <w:pStyle w:val="Title"/>
        <w:jc w:val="right"/>
      </w:pPr>
      <w:fldSimple w:instr=" TITLE  \* MERGEFORMAT ">
        <w:r w:rsidR="002D4EFA">
          <w:t>Software Development Plan</w:t>
        </w:r>
      </w:fldSimple>
    </w:p>
    <w:p w14:paraId="243BB534" w14:textId="788B0CDA" w:rsidR="00E918C5" w:rsidRPr="00C26778" w:rsidRDefault="00E918C5">
      <w:pPr>
        <w:pStyle w:val="Title"/>
        <w:jc w:val="right"/>
        <w:rPr>
          <w:sz w:val="28"/>
        </w:rPr>
      </w:pPr>
      <w:r w:rsidRPr="00C26778">
        <w:rPr>
          <w:sz w:val="28"/>
        </w:rPr>
        <w:t>Version 1.0</w:t>
      </w:r>
    </w:p>
    <w:p w14:paraId="21A34477" w14:textId="77777777" w:rsidR="00E918C5" w:rsidRPr="00C26778" w:rsidRDefault="00E918C5">
      <w:pPr>
        <w:pStyle w:val="Title"/>
        <w:rPr>
          <w:sz w:val="28"/>
        </w:rPr>
      </w:pPr>
    </w:p>
    <w:p w14:paraId="0F864208" w14:textId="77777777" w:rsidR="00E918C5" w:rsidRPr="00C26778" w:rsidRDefault="00E918C5"/>
    <w:p w14:paraId="72931187" w14:textId="77777777" w:rsidR="00E918C5" w:rsidRPr="00C26778" w:rsidRDefault="00E918C5">
      <w:pPr>
        <w:pStyle w:val="BodyText"/>
      </w:pPr>
    </w:p>
    <w:p w14:paraId="0F146CAB" w14:textId="77777777" w:rsidR="00E918C5" w:rsidRPr="00C26778" w:rsidRDefault="00E918C5">
      <w:pPr>
        <w:sectPr w:rsidR="00E918C5" w:rsidRPr="00C26778">
          <w:headerReference w:type="default" r:id="rId11"/>
          <w:footerReference w:type="even" r:id="rId12"/>
          <w:pgSz w:w="12240" w:h="15840" w:code="1"/>
          <w:pgMar w:top="1440" w:right="1440" w:bottom="1440" w:left="1440" w:header="720" w:footer="720" w:gutter="0"/>
          <w:cols w:space="720"/>
          <w:vAlign w:val="center"/>
        </w:sectPr>
      </w:pPr>
    </w:p>
    <w:p w14:paraId="1D99A315"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04D43554" w14:textId="77777777">
        <w:tc>
          <w:tcPr>
            <w:tcW w:w="2304" w:type="dxa"/>
          </w:tcPr>
          <w:p w14:paraId="2A1210A1" w14:textId="77777777" w:rsidR="00E918C5" w:rsidRPr="00C26778" w:rsidRDefault="00E918C5">
            <w:pPr>
              <w:pStyle w:val="Tabletext"/>
              <w:jc w:val="center"/>
              <w:rPr>
                <w:b/>
              </w:rPr>
            </w:pPr>
            <w:r w:rsidRPr="00C26778">
              <w:rPr>
                <w:b/>
              </w:rPr>
              <w:t>Date</w:t>
            </w:r>
          </w:p>
        </w:tc>
        <w:tc>
          <w:tcPr>
            <w:tcW w:w="1152" w:type="dxa"/>
          </w:tcPr>
          <w:p w14:paraId="1214CC94" w14:textId="77777777" w:rsidR="00E918C5" w:rsidRPr="00C26778" w:rsidRDefault="00E918C5">
            <w:pPr>
              <w:pStyle w:val="Tabletext"/>
              <w:jc w:val="center"/>
              <w:rPr>
                <w:b/>
              </w:rPr>
            </w:pPr>
            <w:r w:rsidRPr="00C26778">
              <w:rPr>
                <w:b/>
              </w:rPr>
              <w:t>Version</w:t>
            </w:r>
          </w:p>
        </w:tc>
        <w:tc>
          <w:tcPr>
            <w:tcW w:w="3744" w:type="dxa"/>
          </w:tcPr>
          <w:p w14:paraId="42F9064F" w14:textId="77777777" w:rsidR="00E918C5" w:rsidRPr="00C26778" w:rsidRDefault="00E918C5">
            <w:pPr>
              <w:pStyle w:val="Tabletext"/>
              <w:jc w:val="center"/>
              <w:rPr>
                <w:b/>
              </w:rPr>
            </w:pPr>
            <w:r w:rsidRPr="00C26778">
              <w:rPr>
                <w:b/>
              </w:rPr>
              <w:t>Description</w:t>
            </w:r>
          </w:p>
        </w:tc>
        <w:tc>
          <w:tcPr>
            <w:tcW w:w="2304" w:type="dxa"/>
          </w:tcPr>
          <w:p w14:paraId="6673D58B" w14:textId="77777777" w:rsidR="00E918C5" w:rsidRPr="00C26778" w:rsidRDefault="00E918C5">
            <w:pPr>
              <w:pStyle w:val="Tabletext"/>
              <w:jc w:val="center"/>
              <w:rPr>
                <w:b/>
              </w:rPr>
            </w:pPr>
            <w:r w:rsidRPr="00C26778">
              <w:rPr>
                <w:b/>
              </w:rPr>
              <w:t>Author</w:t>
            </w:r>
          </w:p>
        </w:tc>
      </w:tr>
      <w:tr w:rsidR="00E918C5" w:rsidRPr="00C26778" w14:paraId="35EBD130" w14:textId="77777777">
        <w:tc>
          <w:tcPr>
            <w:tcW w:w="2304" w:type="dxa"/>
          </w:tcPr>
          <w:p w14:paraId="5C0E8658" w14:textId="717094BF" w:rsidR="00E918C5" w:rsidRPr="00C26778" w:rsidRDefault="006035F2">
            <w:pPr>
              <w:pStyle w:val="Tabletext"/>
            </w:pPr>
            <w:r>
              <w:t>13</w:t>
            </w:r>
            <w:r w:rsidR="00E918C5" w:rsidRPr="00C26778">
              <w:t>/</w:t>
            </w:r>
            <w:r>
              <w:t>09</w:t>
            </w:r>
            <w:r w:rsidR="00E918C5" w:rsidRPr="00C26778">
              <w:t>/</w:t>
            </w:r>
            <w:r>
              <w:t>2023</w:t>
            </w:r>
          </w:p>
        </w:tc>
        <w:tc>
          <w:tcPr>
            <w:tcW w:w="1152" w:type="dxa"/>
          </w:tcPr>
          <w:p w14:paraId="3444CBF7" w14:textId="2BD16D7D" w:rsidR="00E918C5" w:rsidRPr="00C26778" w:rsidRDefault="006035F2">
            <w:pPr>
              <w:pStyle w:val="Tabletext"/>
            </w:pPr>
            <w:r>
              <w:t>1.0</w:t>
            </w:r>
          </w:p>
        </w:tc>
        <w:tc>
          <w:tcPr>
            <w:tcW w:w="3744" w:type="dxa"/>
          </w:tcPr>
          <w:p w14:paraId="4E518F15" w14:textId="066AA3FE" w:rsidR="00E918C5" w:rsidRPr="00C26778" w:rsidRDefault="00D50F83">
            <w:pPr>
              <w:pStyle w:val="Tabletext"/>
            </w:pPr>
            <w:r>
              <w:t xml:space="preserve">The initial Software Development Plan </w:t>
            </w:r>
          </w:p>
        </w:tc>
        <w:tc>
          <w:tcPr>
            <w:tcW w:w="2304" w:type="dxa"/>
          </w:tcPr>
          <w:p w14:paraId="29EAF5FE" w14:textId="1CEB8C86" w:rsidR="00E918C5" w:rsidRPr="00C26778" w:rsidRDefault="006035F2">
            <w:pPr>
              <w:pStyle w:val="Tabletext"/>
            </w:pPr>
            <w:r>
              <w:t>Alexandra, Deborah, Riley, Victor, Timo, Ellia</w:t>
            </w:r>
          </w:p>
        </w:tc>
      </w:tr>
      <w:tr w:rsidR="00E918C5" w:rsidRPr="00C26778" w14:paraId="59ED7D39" w14:textId="77777777">
        <w:tc>
          <w:tcPr>
            <w:tcW w:w="2304" w:type="dxa"/>
          </w:tcPr>
          <w:p w14:paraId="32C4F5F4" w14:textId="2EE4CB93" w:rsidR="00E918C5" w:rsidRPr="00C26778" w:rsidRDefault="00E918C5">
            <w:pPr>
              <w:pStyle w:val="Tabletext"/>
            </w:pPr>
          </w:p>
        </w:tc>
        <w:tc>
          <w:tcPr>
            <w:tcW w:w="1152" w:type="dxa"/>
          </w:tcPr>
          <w:p w14:paraId="491C7179" w14:textId="36476920" w:rsidR="00E918C5" w:rsidRPr="00C26778" w:rsidRDefault="00E918C5">
            <w:pPr>
              <w:pStyle w:val="Tabletext"/>
            </w:pPr>
          </w:p>
        </w:tc>
        <w:tc>
          <w:tcPr>
            <w:tcW w:w="3744" w:type="dxa"/>
          </w:tcPr>
          <w:p w14:paraId="633A1502" w14:textId="77777777" w:rsidR="00E918C5" w:rsidRPr="00C26778" w:rsidRDefault="00E918C5">
            <w:pPr>
              <w:pStyle w:val="Tabletext"/>
            </w:pPr>
          </w:p>
        </w:tc>
        <w:tc>
          <w:tcPr>
            <w:tcW w:w="2304" w:type="dxa"/>
          </w:tcPr>
          <w:p w14:paraId="4644D6B3" w14:textId="19317A55" w:rsidR="00E918C5" w:rsidRPr="00C26778" w:rsidRDefault="00E918C5">
            <w:pPr>
              <w:pStyle w:val="Tabletext"/>
            </w:pPr>
          </w:p>
        </w:tc>
      </w:tr>
      <w:tr w:rsidR="00E918C5" w:rsidRPr="00C26778" w14:paraId="4364F49B" w14:textId="77777777">
        <w:tc>
          <w:tcPr>
            <w:tcW w:w="2304" w:type="dxa"/>
          </w:tcPr>
          <w:p w14:paraId="06E9D8A4" w14:textId="30830F0A" w:rsidR="00E918C5" w:rsidRPr="00C26778" w:rsidRDefault="00E918C5">
            <w:pPr>
              <w:pStyle w:val="Tabletext"/>
            </w:pPr>
          </w:p>
        </w:tc>
        <w:tc>
          <w:tcPr>
            <w:tcW w:w="1152" w:type="dxa"/>
          </w:tcPr>
          <w:p w14:paraId="5428B264" w14:textId="33C53B5C" w:rsidR="00E918C5" w:rsidRPr="00C26778" w:rsidRDefault="00E918C5">
            <w:pPr>
              <w:pStyle w:val="Tabletext"/>
            </w:pPr>
          </w:p>
        </w:tc>
        <w:tc>
          <w:tcPr>
            <w:tcW w:w="3744" w:type="dxa"/>
          </w:tcPr>
          <w:p w14:paraId="3850839D" w14:textId="77777777" w:rsidR="00E918C5" w:rsidRPr="00C26778" w:rsidRDefault="00E918C5">
            <w:pPr>
              <w:pStyle w:val="Tabletext"/>
            </w:pPr>
          </w:p>
        </w:tc>
        <w:tc>
          <w:tcPr>
            <w:tcW w:w="2304" w:type="dxa"/>
          </w:tcPr>
          <w:p w14:paraId="03D5FD59" w14:textId="5701D764" w:rsidR="00E918C5" w:rsidRPr="00C26778" w:rsidRDefault="00E34772">
            <w:pPr>
              <w:pStyle w:val="Tabletext"/>
            </w:pPr>
            <w:r>
              <w:t xml:space="preserve"> </w:t>
            </w:r>
          </w:p>
        </w:tc>
      </w:tr>
      <w:tr w:rsidR="00E918C5" w:rsidRPr="00C26778" w14:paraId="45690865" w14:textId="77777777">
        <w:tc>
          <w:tcPr>
            <w:tcW w:w="2304" w:type="dxa"/>
          </w:tcPr>
          <w:p w14:paraId="1308BDC5" w14:textId="77777777" w:rsidR="00E918C5" w:rsidRPr="00C26778" w:rsidRDefault="00E918C5">
            <w:pPr>
              <w:pStyle w:val="Tabletext"/>
            </w:pPr>
          </w:p>
        </w:tc>
        <w:tc>
          <w:tcPr>
            <w:tcW w:w="1152" w:type="dxa"/>
          </w:tcPr>
          <w:p w14:paraId="5164F1C7" w14:textId="77777777" w:rsidR="00E918C5" w:rsidRPr="00C26778" w:rsidRDefault="00E918C5">
            <w:pPr>
              <w:pStyle w:val="Tabletext"/>
            </w:pPr>
          </w:p>
        </w:tc>
        <w:tc>
          <w:tcPr>
            <w:tcW w:w="3744" w:type="dxa"/>
          </w:tcPr>
          <w:p w14:paraId="289C3683" w14:textId="77777777" w:rsidR="00E918C5" w:rsidRPr="00C26778" w:rsidRDefault="00E918C5">
            <w:pPr>
              <w:pStyle w:val="Tabletext"/>
            </w:pPr>
          </w:p>
        </w:tc>
        <w:tc>
          <w:tcPr>
            <w:tcW w:w="2304" w:type="dxa"/>
          </w:tcPr>
          <w:p w14:paraId="0BE4038E" w14:textId="77777777" w:rsidR="00E918C5" w:rsidRPr="00C26778" w:rsidRDefault="00E918C5">
            <w:pPr>
              <w:pStyle w:val="Tabletext"/>
            </w:pPr>
          </w:p>
        </w:tc>
      </w:tr>
    </w:tbl>
    <w:p w14:paraId="6973F22A" w14:textId="77777777" w:rsidR="00E918C5" w:rsidRPr="00C26778" w:rsidRDefault="00E918C5"/>
    <w:p w14:paraId="201E2F8B" w14:textId="77777777" w:rsidR="00E918C5" w:rsidRPr="00C26778" w:rsidRDefault="00E918C5">
      <w:pPr>
        <w:pStyle w:val="Title"/>
      </w:pPr>
      <w:r w:rsidRPr="00C26778">
        <w:br w:type="page"/>
      </w:r>
    </w:p>
    <w:p w14:paraId="4112ABC2" w14:textId="77777777" w:rsidR="00E918C5" w:rsidRPr="00C26778" w:rsidRDefault="00E918C5">
      <w:pPr>
        <w:pStyle w:val="Title"/>
      </w:pPr>
      <w:r w:rsidRPr="00C26778">
        <w:t>Table of Contents</w:t>
      </w:r>
    </w:p>
    <w:p w14:paraId="0453F72A" w14:textId="77777777" w:rsidR="00E918C5" w:rsidRPr="00C26778" w:rsidRDefault="00E918C5"/>
    <w:p w14:paraId="243DB6E3" w14:textId="77777777" w:rsidR="00E918C5" w:rsidRPr="00C26778" w:rsidRDefault="00E918C5"/>
    <w:p w14:paraId="6E9DF7E1"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D3B75A3" w14:textId="77777777" w:rsidR="00C251DF" w:rsidRDefault="00000000">
      <w:pPr>
        <w:pStyle w:val="TOC2"/>
        <w:tabs>
          <w:tab w:val="left" w:pos="800"/>
          <w:tab w:val="right" w:leader="dot" w:pos="9350"/>
        </w:tabs>
        <w:rPr>
          <w:i w:val="0"/>
          <w:iCs w:val="0"/>
          <w:noProof/>
          <w:sz w:val="24"/>
        </w:rPr>
      </w:pPr>
      <w:hyperlink w:anchor="_Toc11132095" w:history="1">
        <w:r w:rsidR="00C251DF" w:rsidRPr="006F1867">
          <w:rPr>
            <w:rStyle w:val="Hyperlink"/>
            <w:noProof/>
          </w:rPr>
          <w:t>1.1</w:t>
        </w:r>
        <w:r w:rsidR="00C251DF">
          <w:rPr>
            <w:i w:val="0"/>
            <w:iCs w:val="0"/>
            <w:noProof/>
            <w:sz w:val="24"/>
          </w:rPr>
          <w:tab/>
        </w:r>
        <w:r w:rsidR="00C251DF" w:rsidRPr="006F1867">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2D1CD4A5" w14:textId="77777777" w:rsidR="00C251DF" w:rsidRDefault="00000000">
      <w:pPr>
        <w:pStyle w:val="TOC2"/>
        <w:tabs>
          <w:tab w:val="left" w:pos="800"/>
          <w:tab w:val="right" w:leader="dot" w:pos="9350"/>
        </w:tabs>
        <w:rPr>
          <w:i w:val="0"/>
          <w:iCs w:val="0"/>
          <w:noProof/>
          <w:sz w:val="24"/>
        </w:rPr>
      </w:pPr>
      <w:hyperlink w:anchor="_Toc11132096" w:history="1">
        <w:r w:rsidR="00C251DF" w:rsidRPr="006F1867">
          <w:rPr>
            <w:rStyle w:val="Hyperlink"/>
            <w:noProof/>
          </w:rPr>
          <w:t>1.2</w:t>
        </w:r>
        <w:r w:rsidR="00C251DF">
          <w:rPr>
            <w:i w:val="0"/>
            <w:iCs w:val="0"/>
            <w:noProof/>
            <w:sz w:val="24"/>
          </w:rPr>
          <w:tab/>
        </w:r>
        <w:r w:rsidR="00C251DF" w:rsidRPr="006F1867">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46167D08" w14:textId="77777777" w:rsidR="00C251DF" w:rsidRDefault="00000000">
      <w:pPr>
        <w:pStyle w:val="TOC2"/>
        <w:tabs>
          <w:tab w:val="left" w:pos="800"/>
          <w:tab w:val="right" w:leader="dot" w:pos="9350"/>
        </w:tabs>
        <w:rPr>
          <w:i w:val="0"/>
          <w:iCs w:val="0"/>
          <w:noProof/>
          <w:sz w:val="24"/>
        </w:rPr>
      </w:pPr>
      <w:hyperlink w:anchor="_Toc11132097" w:history="1">
        <w:r w:rsidR="00C251DF" w:rsidRPr="006F1867">
          <w:rPr>
            <w:rStyle w:val="Hyperlink"/>
            <w:noProof/>
          </w:rPr>
          <w:t>1.3</w:t>
        </w:r>
        <w:r w:rsidR="00C251DF">
          <w:rPr>
            <w:i w:val="0"/>
            <w:iCs w:val="0"/>
            <w:noProof/>
            <w:sz w:val="24"/>
          </w:rPr>
          <w:tab/>
        </w:r>
        <w:r w:rsidR="00C251DF" w:rsidRPr="006F1867">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67C7737F" w14:textId="77777777" w:rsidR="00C251DF" w:rsidRDefault="00000000">
      <w:pPr>
        <w:pStyle w:val="TOC2"/>
        <w:tabs>
          <w:tab w:val="left" w:pos="800"/>
          <w:tab w:val="right" w:leader="dot" w:pos="9350"/>
        </w:tabs>
        <w:rPr>
          <w:i w:val="0"/>
          <w:iCs w:val="0"/>
          <w:noProof/>
          <w:sz w:val="24"/>
        </w:rPr>
      </w:pPr>
      <w:hyperlink w:anchor="_Toc11132098" w:history="1">
        <w:r w:rsidR="00C251DF" w:rsidRPr="006F1867">
          <w:rPr>
            <w:rStyle w:val="Hyperlink"/>
            <w:noProof/>
          </w:rPr>
          <w:t>1.4</w:t>
        </w:r>
        <w:r w:rsidR="00C251DF">
          <w:rPr>
            <w:i w:val="0"/>
            <w:iCs w:val="0"/>
            <w:noProof/>
            <w:sz w:val="24"/>
          </w:rPr>
          <w:tab/>
        </w:r>
        <w:r w:rsidR="00C251DF" w:rsidRPr="006F1867">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69A6B5F0" w14:textId="77777777" w:rsidR="00C251DF" w:rsidRDefault="00000000">
      <w:pPr>
        <w:pStyle w:val="TOC2"/>
        <w:tabs>
          <w:tab w:val="left" w:pos="800"/>
          <w:tab w:val="right" w:leader="dot" w:pos="9350"/>
        </w:tabs>
        <w:rPr>
          <w:i w:val="0"/>
          <w:iCs w:val="0"/>
          <w:noProof/>
          <w:sz w:val="24"/>
        </w:rPr>
      </w:pPr>
      <w:hyperlink w:anchor="_Toc11132099" w:history="1">
        <w:r w:rsidR="00C251DF" w:rsidRPr="006F1867">
          <w:rPr>
            <w:rStyle w:val="Hyperlink"/>
            <w:noProof/>
          </w:rPr>
          <w:t>1.5</w:t>
        </w:r>
        <w:r w:rsidR="00C251DF">
          <w:rPr>
            <w:i w:val="0"/>
            <w:iCs w:val="0"/>
            <w:noProof/>
            <w:sz w:val="24"/>
          </w:rPr>
          <w:tab/>
        </w:r>
        <w:r w:rsidR="00C251DF" w:rsidRPr="006F1867">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B9E9A1F" w14:textId="77777777" w:rsidR="00C251DF" w:rsidRDefault="00000000">
      <w:pPr>
        <w:pStyle w:val="TOC1"/>
        <w:tabs>
          <w:tab w:val="left" w:pos="400"/>
          <w:tab w:val="right" w:leader="dot" w:pos="9350"/>
        </w:tabs>
        <w:rPr>
          <w:b w:val="0"/>
          <w:bCs w:val="0"/>
          <w:noProof/>
          <w:sz w:val="24"/>
        </w:rPr>
      </w:pPr>
      <w:hyperlink w:anchor="_Toc11132100" w:history="1">
        <w:r w:rsidR="00C251DF" w:rsidRPr="006F1867">
          <w:rPr>
            <w:rStyle w:val="Hyperlink"/>
            <w:noProof/>
          </w:rPr>
          <w:t>2.</w:t>
        </w:r>
        <w:r w:rsidR="00C251DF">
          <w:rPr>
            <w:b w:val="0"/>
            <w:bCs w:val="0"/>
            <w:noProof/>
            <w:sz w:val="24"/>
          </w:rPr>
          <w:tab/>
        </w:r>
        <w:r w:rsidR="00C251DF" w:rsidRPr="006F1867">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4E8B5A3F" w14:textId="77777777" w:rsidR="00C251DF" w:rsidRDefault="00000000">
      <w:pPr>
        <w:pStyle w:val="TOC2"/>
        <w:tabs>
          <w:tab w:val="left" w:pos="800"/>
          <w:tab w:val="right" w:leader="dot" w:pos="9350"/>
        </w:tabs>
        <w:rPr>
          <w:i w:val="0"/>
          <w:iCs w:val="0"/>
          <w:noProof/>
          <w:sz w:val="24"/>
        </w:rPr>
      </w:pPr>
      <w:hyperlink w:anchor="_Toc11132101" w:history="1">
        <w:r w:rsidR="00C251DF" w:rsidRPr="006F1867">
          <w:rPr>
            <w:rStyle w:val="Hyperlink"/>
            <w:noProof/>
          </w:rPr>
          <w:t>2.1</w:t>
        </w:r>
        <w:r w:rsidR="00C251DF">
          <w:rPr>
            <w:i w:val="0"/>
            <w:iCs w:val="0"/>
            <w:noProof/>
            <w:sz w:val="24"/>
          </w:rPr>
          <w:tab/>
        </w:r>
        <w:r w:rsidR="00C251DF" w:rsidRPr="006F1867">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53120B90" w14:textId="77777777" w:rsidR="00C251DF" w:rsidRDefault="00000000">
      <w:pPr>
        <w:pStyle w:val="TOC2"/>
        <w:tabs>
          <w:tab w:val="left" w:pos="800"/>
          <w:tab w:val="right" w:leader="dot" w:pos="9350"/>
        </w:tabs>
        <w:rPr>
          <w:i w:val="0"/>
          <w:iCs w:val="0"/>
          <w:noProof/>
          <w:sz w:val="24"/>
        </w:rPr>
      </w:pPr>
      <w:hyperlink w:anchor="_Toc11132102" w:history="1">
        <w:r w:rsidR="00C251DF" w:rsidRPr="006F1867">
          <w:rPr>
            <w:rStyle w:val="Hyperlink"/>
            <w:noProof/>
          </w:rPr>
          <w:t>2.2</w:t>
        </w:r>
        <w:r w:rsidR="00C251DF">
          <w:rPr>
            <w:i w:val="0"/>
            <w:iCs w:val="0"/>
            <w:noProof/>
            <w:sz w:val="24"/>
          </w:rPr>
          <w:tab/>
        </w:r>
        <w:r w:rsidR="00C251DF" w:rsidRPr="006F1867">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65263A2" w14:textId="77777777" w:rsidR="00C251DF" w:rsidRDefault="00000000">
      <w:pPr>
        <w:pStyle w:val="TOC2"/>
        <w:tabs>
          <w:tab w:val="left" w:pos="800"/>
          <w:tab w:val="right" w:leader="dot" w:pos="9350"/>
        </w:tabs>
        <w:rPr>
          <w:i w:val="0"/>
          <w:iCs w:val="0"/>
          <w:noProof/>
          <w:sz w:val="24"/>
        </w:rPr>
      </w:pPr>
      <w:hyperlink w:anchor="_Toc11132103" w:history="1">
        <w:r w:rsidR="00C251DF" w:rsidRPr="006F1867">
          <w:rPr>
            <w:rStyle w:val="Hyperlink"/>
            <w:noProof/>
          </w:rPr>
          <w:t>2.3</w:t>
        </w:r>
        <w:r w:rsidR="00C251DF">
          <w:rPr>
            <w:i w:val="0"/>
            <w:iCs w:val="0"/>
            <w:noProof/>
            <w:sz w:val="24"/>
          </w:rPr>
          <w:tab/>
        </w:r>
        <w:r w:rsidR="00C251DF" w:rsidRPr="006F1867">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51C53343" w14:textId="77777777" w:rsidR="00C251DF" w:rsidRDefault="00000000">
      <w:pPr>
        <w:pStyle w:val="TOC2"/>
        <w:tabs>
          <w:tab w:val="left" w:pos="800"/>
          <w:tab w:val="right" w:leader="dot" w:pos="9350"/>
        </w:tabs>
        <w:rPr>
          <w:i w:val="0"/>
          <w:iCs w:val="0"/>
          <w:noProof/>
          <w:sz w:val="24"/>
        </w:rPr>
      </w:pPr>
      <w:hyperlink w:anchor="_Toc11132104" w:history="1">
        <w:r w:rsidR="00C251DF" w:rsidRPr="006F1867">
          <w:rPr>
            <w:rStyle w:val="Hyperlink"/>
            <w:noProof/>
          </w:rPr>
          <w:t>2.4</w:t>
        </w:r>
        <w:r w:rsidR="00C251DF">
          <w:rPr>
            <w:i w:val="0"/>
            <w:iCs w:val="0"/>
            <w:noProof/>
            <w:sz w:val="24"/>
          </w:rPr>
          <w:tab/>
        </w:r>
        <w:r w:rsidR="00C251DF" w:rsidRPr="006F1867">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54C8375" w14:textId="77777777" w:rsidR="00C251DF" w:rsidRDefault="00000000">
      <w:pPr>
        <w:pStyle w:val="TOC1"/>
        <w:tabs>
          <w:tab w:val="left" w:pos="400"/>
          <w:tab w:val="right" w:leader="dot" w:pos="9350"/>
        </w:tabs>
        <w:rPr>
          <w:b w:val="0"/>
          <w:bCs w:val="0"/>
          <w:noProof/>
          <w:sz w:val="24"/>
        </w:rPr>
      </w:pPr>
      <w:hyperlink w:anchor="_Toc11132105" w:history="1">
        <w:r w:rsidR="00C251DF" w:rsidRPr="006F1867">
          <w:rPr>
            <w:rStyle w:val="Hyperlink"/>
            <w:noProof/>
          </w:rPr>
          <w:t>3.</w:t>
        </w:r>
        <w:r w:rsidR="00C251DF">
          <w:rPr>
            <w:b w:val="0"/>
            <w:bCs w:val="0"/>
            <w:noProof/>
            <w:sz w:val="24"/>
          </w:rPr>
          <w:tab/>
        </w:r>
        <w:r w:rsidR="00C251DF" w:rsidRPr="006F1867">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35BEB7B" w14:textId="77777777" w:rsidR="00C251DF" w:rsidRDefault="00000000">
      <w:pPr>
        <w:pStyle w:val="TOC2"/>
        <w:tabs>
          <w:tab w:val="left" w:pos="800"/>
          <w:tab w:val="right" w:leader="dot" w:pos="9350"/>
        </w:tabs>
        <w:rPr>
          <w:i w:val="0"/>
          <w:iCs w:val="0"/>
          <w:noProof/>
          <w:sz w:val="24"/>
        </w:rPr>
      </w:pPr>
      <w:hyperlink w:anchor="_Toc11132106" w:history="1">
        <w:r w:rsidR="00C251DF" w:rsidRPr="006F1867">
          <w:rPr>
            <w:rStyle w:val="Hyperlink"/>
            <w:noProof/>
          </w:rPr>
          <w:t>3.1</w:t>
        </w:r>
        <w:r w:rsidR="00C251DF">
          <w:rPr>
            <w:i w:val="0"/>
            <w:iCs w:val="0"/>
            <w:noProof/>
            <w:sz w:val="24"/>
          </w:rPr>
          <w:tab/>
        </w:r>
        <w:r w:rsidR="00C251DF" w:rsidRPr="006F1867">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6865AE90" w14:textId="77777777" w:rsidR="00C251DF" w:rsidRDefault="00000000">
      <w:pPr>
        <w:pStyle w:val="TOC2"/>
        <w:tabs>
          <w:tab w:val="left" w:pos="800"/>
          <w:tab w:val="right" w:leader="dot" w:pos="9350"/>
        </w:tabs>
        <w:rPr>
          <w:i w:val="0"/>
          <w:iCs w:val="0"/>
          <w:noProof/>
          <w:sz w:val="24"/>
        </w:rPr>
      </w:pPr>
      <w:hyperlink w:anchor="_Toc11132107" w:history="1">
        <w:r w:rsidR="00C251DF" w:rsidRPr="006F1867">
          <w:rPr>
            <w:rStyle w:val="Hyperlink"/>
            <w:noProof/>
          </w:rPr>
          <w:t>3.2</w:t>
        </w:r>
        <w:r w:rsidR="00C251DF">
          <w:rPr>
            <w:i w:val="0"/>
            <w:iCs w:val="0"/>
            <w:noProof/>
            <w:sz w:val="24"/>
          </w:rPr>
          <w:tab/>
        </w:r>
        <w:r w:rsidR="00C251DF" w:rsidRPr="006F1867">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1FE6C532" w14:textId="77777777" w:rsidR="00C251DF" w:rsidRDefault="00000000">
      <w:pPr>
        <w:pStyle w:val="TOC2"/>
        <w:tabs>
          <w:tab w:val="left" w:pos="800"/>
          <w:tab w:val="right" w:leader="dot" w:pos="9350"/>
        </w:tabs>
        <w:rPr>
          <w:i w:val="0"/>
          <w:iCs w:val="0"/>
          <w:noProof/>
          <w:sz w:val="24"/>
        </w:rPr>
      </w:pPr>
      <w:hyperlink w:anchor="_Toc11132108" w:history="1">
        <w:r w:rsidR="00C251DF" w:rsidRPr="006F1867">
          <w:rPr>
            <w:rStyle w:val="Hyperlink"/>
            <w:noProof/>
          </w:rPr>
          <w:t>3.3</w:t>
        </w:r>
        <w:r w:rsidR="00C251DF">
          <w:rPr>
            <w:i w:val="0"/>
            <w:iCs w:val="0"/>
            <w:noProof/>
            <w:sz w:val="24"/>
          </w:rPr>
          <w:tab/>
        </w:r>
        <w:r w:rsidR="00C251DF" w:rsidRPr="006F1867">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7327E4CE" w14:textId="77777777" w:rsidR="00C251DF" w:rsidRDefault="00000000">
      <w:pPr>
        <w:pStyle w:val="TOC1"/>
        <w:tabs>
          <w:tab w:val="left" w:pos="400"/>
          <w:tab w:val="right" w:leader="dot" w:pos="9350"/>
        </w:tabs>
        <w:rPr>
          <w:b w:val="0"/>
          <w:bCs w:val="0"/>
          <w:noProof/>
          <w:sz w:val="24"/>
        </w:rPr>
      </w:pPr>
      <w:hyperlink w:anchor="_Toc11132109" w:history="1">
        <w:r w:rsidR="00C251DF" w:rsidRPr="006F1867">
          <w:rPr>
            <w:rStyle w:val="Hyperlink"/>
            <w:noProof/>
          </w:rPr>
          <w:t>4.</w:t>
        </w:r>
        <w:r w:rsidR="00C251DF">
          <w:rPr>
            <w:b w:val="0"/>
            <w:bCs w:val="0"/>
            <w:noProof/>
            <w:sz w:val="24"/>
          </w:rPr>
          <w:tab/>
        </w:r>
        <w:r w:rsidR="00C251DF" w:rsidRPr="006F1867">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5C81A447" w14:textId="77777777" w:rsidR="00C251DF" w:rsidRDefault="00000000">
      <w:pPr>
        <w:pStyle w:val="TOC2"/>
        <w:tabs>
          <w:tab w:val="left" w:pos="800"/>
          <w:tab w:val="right" w:leader="dot" w:pos="9350"/>
        </w:tabs>
        <w:rPr>
          <w:i w:val="0"/>
          <w:iCs w:val="0"/>
          <w:noProof/>
          <w:sz w:val="24"/>
        </w:rPr>
      </w:pPr>
      <w:hyperlink w:anchor="_Toc11132110" w:history="1">
        <w:r w:rsidR="00C251DF" w:rsidRPr="006F1867">
          <w:rPr>
            <w:rStyle w:val="Hyperlink"/>
            <w:noProof/>
          </w:rPr>
          <w:t>4.1</w:t>
        </w:r>
        <w:r w:rsidR="00C251DF">
          <w:rPr>
            <w:i w:val="0"/>
            <w:iCs w:val="0"/>
            <w:noProof/>
            <w:sz w:val="24"/>
          </w:rPr>
          <w:tab/>
        </w:r>
        <w:r w:rsidR="00C251DF" w:rsidRPr="006F1867">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748811EE" w14:textId="77777777" w:rsidR="00C251DF" w:rsidRDefault="00000000">
      <w:pPr>
        <w:pStyle w:val="TOC2"/>
        <w:tabs>
          <w:tab w:val="left" w:pos="800"/>
          <w:tab w:val="right" w:leader="dot" w:pos="9350"/>
        </w:tabs>
        <w:rPr>
          <w:i w:val="0"/>
          <w:iCs w:val="0"/>
          <w:noProof/>
          <w:sz w:val="24"/>
        </w:rPr>
      </w:pPr>
      <w:hyperlink w:anchor="_Toc11132111" w:history="1">
        <w:r w:rsidR="00C251DF" w:rsidRPr="006F1867">
          <w:rPr>
            <w:rStyle w:val="Hyperlink"/>
            <w:noProof/>
          </w:rPr>
          <w:t>4.2</w:t>
        </w:r>
        <w:r w:rsidR="00C251DF">
          <w:rPr>
            <w:i w:val="0"/>
            <w:iCs w:val="0"/>
            <w:noProof/>
            <w:sz w:val="24"/>
          </w:rPr>
          <w:tab/>
        </w:r>
        <w:r w:rsidR="00C251DF" w:rsidRPr="006F1867">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2324C502" w14:textId="77777777" w:rsidR="00C251DF" w:rsidRDefault="00000000">
      <w:pPr>
        <w:pStyle w:val="TOC2"/>
        <w:tabs>
          <w:tab w:val="left" w:pos="800"/>
          <w:tab w:val="right" w:leader="dot" w:pos="9350"/>
        </w:tabs>
        <w:rPr>
          <w:i w:val="0"/>
          <w:iCs w:val="0"/>
          <w:noProof/>
          <w:sz w:val="24"/>
        </w:rPr>
      </w:pPr>
      <w:hyperlink w:anchor="_Toc11132112" w:history="1">
        <w:r w:rsidR="00C251DF" w:rsidRPr="006F1867">
          <w:rPr>
            <w:rStyle w:val="Hyperlink"/>
            <w:noProof/>
          </w:rPr>
          <w:t>4.3</w:t>
        </w:r>
        <w:r w:rsidR="00C251DF">
          <w:rPr>
            <w:i w:val="0"/>
            <w:iCs w:val="0"/>
            <w:noProof/>
            <w:sz w:val="24"/>
          </w:rPr>
          <w:tab/>
        </w:r>
        <w:r w:rsidR="00C251DF" w:rsidRPr="006F1867">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54A6A6C8" w14:textId="77777777" w:rsidR="00C251DF" w:rsidRDefault="00000000">
      <w:pPr>
        <w:pStyle w:val="TOC2"/>
        <w:tabs>
          <w:tab w:val="left" w:pos="800"/>
          <w:tab w:val="right" w:leader="dot" w:pos="9350"/>
        </w:tabs>
        <w:rPr>
          <w:i w:val="0"/>
          <w:iCs w:val="0"/>
          <w:noProof/>
          <w:sz w:val="24"/>
        </w:rPr>
      </w:pPr>
      <w:hyperlink w:anchor="_Toc11132113" w:history="1">
        <w:r w:rsidR="00C251DF" w:rsidRPr="006F1867">
          <w:rPr>
            <w:rStyle w:val="Hyperlink"/>
            <w:bCs/>
            <w:noProof/>
          </w:rPr>
          <w:t>4.4</w:t>
        </w:r>
        <w:r w:rsidR="00C251DF">
          <w:rPr>
            <w:i w:val="0"/>
            <w:iCs w:val="0"/>
            <w:noProof/>
            <w:sz w:val="24"/>
          </w:rPr>
          <w:tab/>
        </w:r>
        <w:r w:rsidR="00C251DF" w:rsidRPr="006F1867">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18592452" w14:textId="77777777" w:rsidR="00C251DF" w:rsidRDefault="00000000">
      <w:pPr>
        <w:pStyle w:val="TOC2"/>
        <w:tabs>
          <w:tab w:val="left" w:pos="800"/>
          <w:tab w:val="right" w:leader="dot" w:pos="9350"/>
        </w:tabs>
        <w:rPr>
          <w:i w:val="0"/>
          <w:iCs w:val="0"/>
          <w:noProof/>
          <w:sz w:val="24"/>
        </w:rPr>
      </w:pPr>
      <w:hyperlink w:anchor="_Toc11132114" w:history="1">
        <w:r w:rsidR="00C251DF" w:rsidRPr="006F1867">
          <w:rPr>
            <w:rStyle w:val="Hyperlink"/>
            <w:bCs/>
            <w:noProof/>
          </w:rPr>
          <w:t>4.5</w:t>
        </w:r>
        <w:r w:rsidR="00C251DF">
          <w:rPr>
            <w:i w:val="0"/>
            <w:iCs w:val="0"/>
            <w:noProof/>
            <w:sz w:val="24"/>
          </w:rPr>
          <w:tab/>
        </w:r>
        <w:r w:rsidR="00C251DF" w:rsidRPr="006F1867">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2ED31337" w14:textId="77777777" w:rsidR="00C251DF" w:rsidRDefault="00000000">
      <w:pPr>
        <w:pStyle w:val="TOC2"/>
        <w:tabs>
          <w:tab w:val="left" w:pos="800"/>
          <w:tab w:val="right" w:leader="dot" w:pos="9350"/>
        </w:tabs>
        <w:rPr>
          <w:i w:val="0"/>
          <w:iCs w:val="0"/>
          <w:noProof/>
          <w:sz w:val="24"/>
        </w:rPr>
      </w:pPr>
      <w:hyperlink w:anchor="_Toc11132115" w:history="1">
        <w:r w:rsidR="00C251DF" w:rsidRPr="006F1867">
          <w:rPr>
            <w:rStyle w:val="Hyperlink"/>
            <w:bCs/>
            <w:noProof/>
          </w:rPr>
          <w:t>4.6</w:t>
        </w:r>
        <w:r w:rsidR="00C251DF">
          <w:rPr>
            <w:i w:val="0"/>
            <w:iCs w:val="0"/>
            <w:noProof/>
            <w:sz w:val="24"/>
          </w:rPr>
          <w:tab/>
        </w:r>
        <w:r w:rsidR="00C251DF" w:rsidRPr="006F1867">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7294EC02" w14:textId="77777777" w:rsidR="00C251DF" w:rsidRDefault="00000000">
      <w:pPr>
        <w:pStyle w:val="TOC2"/>
        <w:tabs>
          <w:tab w:val="left" w:pos="800"/>
          <w:tab w:val="right" w:leader="dot" w:pos="9350"/>
        </w:tabs>
        <w:rPr>
          <w:i w:val="0"/>
          <w:iCs w:val="0"/>
          <w:noProof/>
          <w:sz w:val="24"/>
        </w:rPr>
      </w:pPr>
      <w:hyperlink w:anchor="_Toc11132116" w:history="1">
        <w:r w:rsidR="00C251DF" w:rsidRPr="006F1867">
          <w:rPr>
            <w:rStyle w:val="Hyperlink"/>
            <w:bCs/>
            <w:noProof/>
          </w:rPr>
          <w:t>4.7</w:t>
        </w:r>
        <w:r w:rsidR="00C251DF">
          <w:rPr>
            <w:i w:val="0"/>
            <w:iCs w:val="0"/>
            <w:noProof/>
            <w:sz w:val="24"/>
          </w:rPr>
          <w:tab/>
        </w:r>
        <w:r w:rsidR="00C251DF" w:rsidRPr="006F1867">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562F106C" w14:textId="77777777" w:rsidR="00C251DF" w:rsidRDefault="00000000">
      <w:pPr>
        <w:pStyle w:val="TOC2"/>
        <w:tabs>
          <w:tab w:val="left" w:pos="800"/>
          <w:tab w:val="right" w:leader="dot" w:pos="9350"/>
        </w:tabs>
        <w:rPr>
          <w:i w:val="0"/>
          <w:iCs w:val="0"/>
          <w:noProof/>
          <w:sz w:val="24"/>
        </w:rPr>
      </w:pPr>
      <w:hyperlink w:anchor="_Toc11132117" w:history="1">
        <w:r w:rsidR="00C251DF" w:rsidRPr="006F1867">
          <w:rPr>
            <w:rStyle w:val="Hyperlink"/>
            <w:bCs/>
            <w:noProof/>
          </w:rPr>
          <w:t>4.8</w:t>
        </w:r>
        <w:r w:rsidR="00C251DF">
          <w:rPr>
            <w:i w:val="0"/>
            <w:iCs w:val="0"/>
            <w:noProof/>
            <w:sz w:val="24"/>
          </w:rPr>
          <w:tab/>
        </w:r>
        <w:r w:rsidR="00C251DF" w:rsidRPr="006F1867">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6695D746" w14:textId="77777777" w:rsidR="00C251DF" w:rsidRDefault="00000000">
      <w:pPr>
        <w:pStyle w:val="TOC1"/>
        <w:tabs>
          <w:tab w:val="left" w:pos="400"/>
          <w:tab w:val="right" w:leader="dot" w:pos="9350"/>
        </w:tabs>
        <w:rPr>
          <w:b w:val="0"/>
          <w:bCs w:val="0"/>
          <w:noProof/>
          <w:sz w:val="24"/>
        </w:rPr>
      </w:pPr>
      <w:hyperlink w:anchor="_Toc11132118" w:history="1">
        <w:r w:rsidR="00C251DF" w:rsidRPr="006F1867">
          <w:rPr>
            <w:rStyle w:val="Hyperlink"/>
            <w:noProof/>
          </w:rPr>
          <w:t>5.</w:t>
        </w:r>
        <w:r w:rsidR="00C251DF">
          <w:rPr>
            <w:b w:val="0"/>
            <w:bCs w:val="0"/>
            <w:noProof/>
            <w:sz w:val="24"/>
          </w:rPr>
          <w:tab/>
        </w:r>
        <w:r w:rsidR="00C251DF" w:rsidRPr="006F1867">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1D7082AE"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2D4EFA">
          <w:t>Software Development Plan</w:t>
        </w:r>
      </w:fldSimple>
    </w:p>
    <w:p w14:paraId="0052166C" w14:textId="77777777" w:rsidR="00E918C5" w:rsidRPr="00C26778" w:rsidRDefault="00E918C5">
      <w:pPr>
        <w:pStyle w:val="Heading1"/>
        <w:numPr>
          <w:ilvl w:val="0"/>
          <w:numId w:val="0"/>
        </w:numPr>
      </w:pPr>
      <w:bookmarkStart w:id="0" w:name="_Toc447095880"/>
    </w:p>
    <w:p w14:paraId="6832CC1A" w14:textId="77777777" w:rsidR="00E918C5" w:rsidRPr="00D50F83" w:rsidRDefault="00E918C5">
      <w:pPr>
        <w:pStyle w:val="Heading1"/>
      </w:pPr>
      <w:bookmarkStart w:id="1" w:name="_Toc524312826"/>
      <w:bookmarkStart w:id="2" w:name="_Toc11132094"/>
      <w:bookmarkStart w:id="3" w:name="_Toc456598586"/>
      <w:bookmarkStart w:id="4" w:name="_Toc456600917"/>
      <w:r w:rsidRPr="00D50F83">
        <w:t>Introduction</w:t>
      </w:r>
      <w:bookmarkEnd w:id="1"/>
      <w:bookmarkEnd w:id="2"/>
    </w:p>
    <w:p w14:paraId="2A9045E1" w14:textId="1CAF1894" w:rsidR="003174E1" w:rsidRPr="00D50F83" w:rsidRDefault="00C94BCB" w:rsidP="00BC6296">
      <w:pPr>
        <w:pStyle w:val="BodyText"/>
      </w:pPr>
      <w:r w:rsidRPr="00D50F83">
        <w:t>This document</w:t>
      </w:r>
      <w:r w:rsidR="001B2E1B" w:rsidRPr="00D50F83">
        <w:t xml:space="preserve"> contains the plan and vision for our program</w:t>
      </w:r>
      <w:r w:rsidR="00D71DA6" w:rsidRPr="00D50F83">
        <w:t xml:space="preserve">. </w:t>
      </w:r>
      <w:r w:rsidR="00B14A5D" w:rsidRPr="00D50F83">
        <w:t xml:space="preserve">This </w:t>
      </w:r>
      <w:r w:rsidR="004A45FB" w:rsidRPr="00D50F83">
        <w:t xml:space="preserve">serves as a reference </w:t>
      </w:r>
      <w:r w:rsidR="003F3B84" w:rsidRPr="00D50F83">
        <w:t>that team members can</w:t>
      </w:r>
      <w:r w:rsidR="001B2E1B" w:rsidRPr="00D50F83">
        <w:t xml:space="preserve"> use</w:t>
      </w:r>
      <w:r w:rsidR="003F3B84" w:rsidRPr="00D50F83">
        <w:t xml:space="preserve"> </w:t>
      </w:r>
      <w:r w:rsidR="001B2E1B" w:rsidRPr="00D50F83">
        <w:t>when completing</w:t>
      </w:r>
      <w:r w:rsidR="004B5D70" w:rsidRPr="00D50F83">
        <w:t xml:space="preserve"> project deliverables</w:t>
      </w:r>
      <w:r w:rsidR="001B2E1B" w:rsidRPr="00D50F83">
        <w:t xml:space="preserve">. </w:t>
      </w:r>
      <w:r w:rsidR="004A45FB" w:rsidRPr="00D50F83">
        <w:t>Also, this document ser</w:t>
      </w:r>
      <w:r w:rsidR="00660F26" w:rsidRPr="00D50F83">
        <w:t xml:space="preserve">ves as the vision document for </w:t>
      </w:r>
      <w:r w:rsidR="00BC6296" w:rsidRPr="00D50F83">
        <w:t>this project based on the requirements. T</w:t>
      </w:r>
      <w:r w:rsidR="00F818F6" w:rsidRPr="00D50F83">
        <w:t>he definitions, acronyms, abbreviations, and references that</w:t>
      </w:r>
      <w:r w:rsidR="00A92006" w:rsidRPr="00D50F83">
        <w:t xml:space="preserve"> will</w:t>
      </w:r>
      <w:r w:rsidR="00F818F6" w:rsidRPr="00D50F83">
        <w:t xml:space="preserve"> be </w:t>
      </w:r>
      <w:r w:rsidR="00A92006" w:rsidRPr="00D50F83">
        <w:t>used will be found</w:t>
      </w:r>
      <w:r w:rsidR="008D0C04" w:rsidRPr="00D50F83">
        <w:t xml:space="preserve"> in the introduction. </w:t>
      </w:r>
      <w:r w:rsidR="00962A4E" w:rsidRPr="00D50F83">
        <w:t xml:space="preserve">The rest of the document will be constituted of the following </w:t>
      </w:r>
      <w:r w:rsidR="00093F84" w:rsidRPr="00D50F83">
        <w:t xml:space="preserve">subsections: </w:t>
      </w:r>
      <w:r w:rsidR="003535FF" w:rsidRPr="00D50F83">
        <w:t>Project Overview, Project Organization, Management Process, and</w:t>
      </w:r>
      <w:r w:rsidR="00BE3D2C" w:rsidRPr="00D50F83">
        <w:t xml:space="preserve"> Ann</w:t>
      </w:r>
      <w:r w:rsidR="009A1074" w:rsidRPr="00D50F83">
        <w:t>exes</w:t>
      </w:r>
      <w:r w:rsidR="003535FF" w:rsidRPr="00D50F83">
        <w:t>.</w:t>
      </w:r>
      <w:r w:rsidR="00962A4E" w:rsidRPr="00D50F83">
        <w:t xml:space="preserve"> </w:t>
      </w:r>
      <w:r w:rsidR="009B7D8C" w:rsidRPr="00D50F83">
        <w:t xml:space="preserve">This document will be </w:t>
      </w:r>
      <w:r w:rsidR="00B85538" w:rsidRPr="00D50F83">
        <w:t>subject</w:t>
      </w:r>
      <w:r w:rsidR="009B7D8C" w:rsidRPr="00D50F83">
        <w:t xml:space="preserve"> to change.</w:t>
      </w:r>
    </w:p>
    <w:p w14:paraId="53E98EB6" w14:textId="6CB997B3" w:rsidR="00E918C5" w:rsidRPr="00D50F83" w:rsidRDefault="00E918C5" w:rsidP="00363E6B">
      <w:pPr>
        <w:pStyle w:val="Heading2"/>
      </w:pPr>
      <w:bookmarkStart w:id="5" w:name="_Toc524312827"/>
      <w:bookmarkStart w:id="6" w:name="_Toc11132095"/>
      <w:r w:rsidRPr="00D50F83">
        <w:t>Purpose</w:t>
      </w:r>
      <w:bookmarkEnd w:id="5"/>
      <w:bookmarkEnd w:id="6"/>
    </w:p>
    <w:p w14:paraId="4214CDA2" w14:textId="77777777" w:rsidR="00E918C5" w:rsidRPr="00D50F83" w:rsidRDefault="00E918C5">
      <w:pPr>
        <w:pStyle w:val="BodyText"/>
      </w:pPr>
      <w:r w:rsidRPr="00D50F83">
        <w:t xml:space="preserve">The purpose of the </w:t>
      </w:r>
      <w:r w:rsidRPr="00D50F83">
        <w:rPr>
          <w:i/>
          <w:iCs/>
        </w:rPr>
        <w:t>Software Development Plan</w:t>
      </w:r>
      <w:r w:rsidRPr="00D50F83">
        <w:t xml:space="preserve"> is to gather all information necessary to control the project. It describes the approach to the development of the software and is the top-level plan generated and used by managers to direct the development effort.</w:t>
      </w:r>
    </w:p>
    <w:p w14:paraId="3321A0CF" w14:textId="77777777" w:rsidR="00E918C5" w:rsidRPr="00D50F83" w:rsidRDefault="00E918C5">
      <w:pPr>
        <w:pStyle w:val="BodyText"/>
      </w:pPr>
      <w:r w:rsidRPr="00D50F83">
        <w:t xml:space="preserve">The following people use the </w:t>
      </w:r>
      <w:r w:rsidRPr="00D50F83">
        <w:rPr>
          <w:i/>
          <w:iCs/>
        </w:rPr>
        <w:t>Software Development Plan</w:t>
      </w:r>
      <w:r w:rsidRPr="00D50F83">
        <w:t xml:space="preserve">: </w:t>
      </w:r>
    </w:p>
    <w:p w14:paraId="2C2300B0" w14:textId="77777777" w:rsidR="00E918C5" w:rsidRPr="00D50F83" w:rsidRDefault="00E918C5">
      <w:pPr>
        <w:pStyle w:val="BodyText"/>
        <w:numPr>
          <w:ilvl w:val="0"/>
          <w:numId w:val="45"/>
        </w:numPr>
      </w:pPr>
      <w:r w:rsidRPr="00D50F83">
        <w:t xml:space="preserve">The </w:t>
      </w:r>
      <w:r w:rsidRPr="00D50F83">
        <w:rPr>
          <w:rStyle w:val="Strong"/>
        </w:rPr>
        <w:t>project manager</w:t>
      </w:r>
      <w:r w:rsidRPr="00D50F83">
        <w:t xml:space="preserve"> uses it to plan the project schedule and resource needs, and to track progress against the schedule. </w:t>
      </w:r>
    </w:p>
    <w:p w14:paraId="55DE3175" w14:textId="77777777" w:rsidR="00E918C5" w:rsidRPr="00D50F83" w:rsidRDefault="00E918C5">
      <w:pPr>
        <w:pStyle w:val="BodyText"/>
        <w:numPr>
          <w:ilvl w:val="0"/>
          <w:numId w:val="45"/>
        </w:numPr>
      </w:pPr>
      <w:r w:rsidRPr="00D50F83">
        <w:rPr>
          <w:rStyle w:val="Strong"/>
        </w:rPr>
        <w:t>Project team members</w:t>
      </w:r>
      <w:r w:rsidRPr="00D50F83">
        <w:t xml:space="preserve"> use it to understand what they need to do, when they need to do it, and what other activities they are dependent upon. </w:t>
      </w:r>
    </w:p>
    <w:p w14:paraId="7FE8EB41" w14:textId="393B4DB8" w:rsidR="00E918C5" w:rsidRPr="00D50F83" w:rsidRDefault="00E918C5" w:rsidP="00B40449">
      <w:pPr>
        <w:pStyle w:val="Heading2"/>
      </w:pPr>
      <w:bookmarkStart w:id="7" w:name="_Toc524312828"/>
      <w:bookmarkStart w:id="8" w:name="_Toc11132096"/>
      <w:r w:rsidRPr="00D50F83">
        <w:t>Scope</w:t>
      </w:r>
      <w:bookmarkEnd w:id="7"/>
      <w:bookmarkEnd w:id="8"/>
    </w:p>
    <w:p w14:paraId="25960DFB" w14:textId="36E25F40" w:rsidR="00E918C5" w:rsidRPr="00D50F83" w:rsidRDefault="00E918C5">
      <w:pPr>
        <w:pStyle w:val="BodyText"/>
      </w:pPr>
      <w:r w:rsidRPr="00D50F83">
        <w:t xml:space="preserve">This </w:t>
      </w:r>
      <w:r w:rsidRPr="00D50F83">
        <w:rPr>
          <w:i/>
          <w:iCs/>
        </w:rPr>
        <w:t>Software Development Plan</w:t>
      </w:r>
      <w:r w:rsidRPr="00D50F83">
        <w:t xml:space="preserve"> describes </w:t>
      </w:r>
      <w:r w:rsidR="00B40449" w:rsidRPr="00D50F83">
        <w:t>the plan</w:t>
      </w:r>
      <w:r w:rsidRPr="00D50F83">
        <w:t xml:space="preserve"> to be used by the </w:t>
      </w:r>
      <w:r w:rsidR="00B40449" w:rsidRPr="00D50F83">
        <w:t xml:space="preserve">Arithmetic Expression Evaluator </w:t>
      </w:r>
      <w:r w:rsidRPr="00D50F83">
        <w:t>project, including deployment of the product. The details of the individual iterations will be described in the Iteration Plans.</w:t>
      </w:r>
    </w:p>
    <w:p w14:paraId="5D852CA6" w14:textId="7BBB8423" w:rsidR="00A90984" w:rsidRPr="00D50F83" w:rsidRDefault="00E918C5" w:rsidP="00A90984">
      <w:pPr>
        <w:pStyle w:val="Heading2"/>
      </w:pPr>
      <w:bookmarkStart w:id="9" w:name="_Toc524312829"/>
      <w:bookmarkStart w:id="10" w:name="_Toc11132097"/>
      <w:r w:rsidRPr="00D50F83">
        <w:t>Definitions, Acronyms, and Abbreviations</w:t>
      </w:r>
      <w:bookmarkEnd w:id="9"/>
      <w:bookmarkEnd w:id="10"/>
    </w:p>
    <w:p w14:paraId="6D03A6E8" w14:textId="77777777" w:rsidR="0017790A" w:rsidRPr="00D50F83" w:rsidRDefault="0017790A" w:rsidP="00A90984">
      <w:pPr>
        <w:pStyle w:val="BodyText"/>
      </w:pPr>
      <w:r w:rsidRPr="00D50F83">
        <w:t>VCS – Version Control System</w:t>
      </w:r>
    </w:p>
    <w:p w14:paraId="4622756D" w14:textId="63C938D6" w:rsidR="00E918C5" w:rsidRPr="00D50F83" w:rsidRDefault="00E918C5">
      <w:pPr>
        <w:pStyle w:val="BodyText"/>
      </w:pPr>
      <w:r w:rsidRPr="00D50F83">
        <w:t>See the Project Glossary.</w:t>
      </w:r>
    </w:p>
    <w:p w14:paraId="32FFA98B" w14:textId="77777777" w:rsidR="00E918C5" w:rsidRPr="00D50F83" w:rsidRDefault="00E918C5">
      <w:pPr>
        <w:pStyle w:val="Heading2"/>
      </w:pPr>
      <w:bookmarkStart w:id="11" w:name="_Toc524312830"/>
      <w:bookmarkStart w:id="12" w:name="_Toc11132098"/>
      <w:r w:rsidRPr="00D50F83">
        <w:t>References</w:t>
      </w:r>
      <w:bookmarkEnd w:id="11"/>
      <w:bookmarkEnd w:id="12"/>
    </w:p>
    <w:p w14:paraId="6344A576" w14:textId="2E70D4FB" w:rsidR="00E918C5" w:rsidRPr="00D50F83" w:rsidRDefault="00F30063" w:rsidP="00F30063">
      <w:pPr>
        <w:pStyle w:val="BodyText"/>
      </w:pPr>
      <w:r w:rsidRPr="00D50F83">
        <w:t>No References</w:t>
      </w:r>
    </w:p>
    <w:p w14:paraId="5B8C7FA0" w14:textId="77777777" w:rsidR="00E918C5" w:rsidRPr="00D50F83" w:rsidRDefault="00E918C5">
      <w:pPr>
        <w:pStyle w:val="Heading2"/>
      </w:pPr>
      <w:bookmarkStart w:id="13" w:name="_Toc524312831"/>
      <w:bookmarkStart w:id="14" w:name="_Toc11132099"/>
      <w:r w:rsidRPr="00D50F83">
        <w:t>Overview</w:t>
      </w:r>
      <w:bookmarkEnd w:id="13"/>
      <w:bookmarkEnd w:id="14"/>
    </w:p>
    <w:p w14:paraId="4BC06A59" w14:textId="77777777" w:rsidR="00E918C5" w:rsidRPr="00D50F83" w:rsidRDefault="00E918C5">
      <w:pPr>
        <w:pStyle w:val="BodyText"/>
      </w:pPr>
      <w:r w:rsidRPr="00D50F83">
        <w:t xml:space="preserve">This </w:t>
      </w:r>
      <w:r w:rsidRPr="00D50F83">
        <w:rPr>
          <w:i/>
          <w:iCs/>
        </w:rPr>
        <w:t>Software Development Plan</w:t>
      </w:r>
      <w:r w:rsidRPr="00D50F83">
        <w:t xml:space="preserve"> contains the following information:</w:t>
      </w:r>
    </w:p>
    <w:p w14:paraId="2FBCC428" w14:textId="77777777" w:rsidR="00E918C5" w:rsidRPr="00D50F83" w:rsidRDefault="00E918C5">
      <w:pPr>
        <w:pStyle w:val="BodyText"/>
        <w:tabs>
          <w:tab w:val="left" w:pos="3780"/>
        </w:tabs>
        <w:ind w:left="3690" w:hanging="2970"/>
      </w:pPr>
      <w:r w:rsidRPr="00D50F83">
        <w:t>Project Overview             —              provides a description of the project's purpose, scope, and objectives.  It also defines the deliverables that the project is expected to deliver.</w:t>
      </w:r>
    </w:p>
    <w:p w14:paraId="77BDF49D" w14:textId="77777777" w:rsidR="00E918C5" w:rsidRPr="00D50F83" w:rsidRDefault="00E918C5">
      <w:pPr>
        <w:pStyle w:val="BodyText"/>
        <w:ind w:left="3690" w:hanging="2970"/>
      </w:pPr>
      <w:r w:rsidRPr="00D50F83">
        <w:t>Project Organization          —           describes the organizational structure of the project team.</w:t>
      </w:r>
    </w:p>
    <w:p w14:paraId="4D5E332E" w14:textId="77777777" w:rsidR="00E918C5" w:rsidRPr="00D50F83" w:rsidRDefault="00E918C5">
      <w:pPr>
        <w:pStyle w:val="BodyText"/>
        <w:ind w:left="3690" w:hanging="2970"/>
      </w:pPr>
      <w:r w:rsidRPr="00D50F83">
        <w:t>Management Process          —           explains the estimated cost and schedule, defines the major phases and milestones for the project, and describes how the project will be monitored.</w:t>
      </w:r>
    </w:p>
    <w:p w14:paraId="31DE4733" w14:textId="52405060" w:rsidR="00E918C5" w:rsidRPr="00D50F83" w:rsidRDefault="00E918C5">
      <w:pPr>
        <w:pStyle w:val="BodyText"/>
        <w:ind w:left="3690" w:hanging="2970"/>
      </w:pPr>
      <w:r w:rsidRPr="00D50F83">
        <w:t>A</w:t>
      </w:r>
      <w:r w:rsidR="00787178" w:rsidRPr="00D50F83">
        <w:t xml:space="preserve">nnexes                             </w:t>
      </w:r>
      <w:r w:rsidR="00C26778" w:rsidRPr="00D50F83">
        <w:t xml:space="preserve">— </w:t>
      </w:r>
      <w:r w:rsidR="00787178" w:rsidRPr="00D50F83">
        <w:t xml:space="preserve">           </w:t>
      </w:r>
      <w:r w:rsidR="00C26778" w:rsidRPr="00D50F83">
        <w:t>provide</w:t>
      </w:r>
      <w:r w:rsidRPr="00D50F83">
        <w:t xml:space="preserve"> an overview of the software development process, including methods, </w:t>
      </w:r>
      <w:r w:rsidR="00B40449" w:rsidRPr="00D50F83">
        <w:t>tools,</w:t>
      </w:r>
      <w:r w:rsidRPr="00D50F83">
        <w:t xml:space="preserve"> and techniques to be followed.</w:t>
      </w:r>
    </w:p>
    <w:p w14:paraId="375E410D" w14:textId="77777777" w:rsidR="00E918C5" w:rsidRPr="00D50F83" w:rsidRDefault="00E918C5">
      <w:pPr>
        <w:pStyle w:val="Heading1"/>
      </w:pPr>
      <w:bookmarkStart w:id="15" w:name="_Toc524312832"/>
      <w:bookmarkStart w:id="16" w:name="_Toc11132100"/>
      <w:r w:rsidRPr="00D50F83">
        <w:lastRenderedPageBreak/>
        <w:t>Project Overview</w:t>
      </w:r>
      <w:bookmarkEnd w:id="15"/>
      <w:bookmarkEnd w:id="16"/>
      <w:r w:rsidRPr="00D50F83">
        <w:t xml:space="preserve"> </w:t>
      </w:r>
    </w:p>
    <w:p w14:paraId="35F25B2D" w14:textId="77777777" w:rsidR="00E918C5" w:rsidRPr="00D50F83" w:rsidRDefault="00E918C5">
      <w:pPr>
        <w:pStyle w:val="Heading2"/>
      </w:pPr>
      <w:bookmarkStart w:id="17" w:name="_Toc524312833"/>
      <w:bookmarkStart w:id="18" w:name="_Toc11132101"/>
      <w:r w:rsidRPr="00D50F83">
        <w:t>Project Purpose, Scope, and Objectives</w:t>
      </w:r>
      <w:bookmarkEnd w:id="17"/>
      <w:bookmarkEnd w:id="18"/>
    </w:p>
    <w:p w14:paraId="34B66D3F" w14:textId="17C73A45" w:rsidR="00613186" w:rsidRPr="00D50F83" w:rsidRDefault="00613186" w:rsidP="00613186">
      <w:pPr>
        <w:pStyle w:val="BodyText"/>
      </w:pPr>
      <w:r w:rsidRPr="00D50F83">
        <w:t xml:space="preserve">The purpose of this project is to deliver a simple calculator that can find the value of basic expressions. </w:t>
      </w:r>
      <w:r w:rsidR="0024661C" w:rsidRPr="00D50F83">
        <w:t xml:space="preserve">These expressions can contain addition, subtraction, multiplication, division, modulo, and exponentiation operators. The only grouping symbol supported will be parenthesis. The </w:t>
      </w:r>
      <w:r w:rsidR="00671AC0" w:rsidRPr="00D50F83">
        <w:t xml:space="preserve">calculator will have a graphical user interface and will run </w:t>
      </w:r>
      <w:r w:rsidR="00A90984" w:rsidRPr="00D50F83">
        <w:t xml:space="preserve">natively on Linux. We will also create planning documents that will aid in the creation of the calculator. </w:t>
      </w:r>
      <w:r w:rsidR="0024661C" w:rsidRPr="00D50F83">
        <w:t xml:space="preserve"> </w:t>
      </w:r>
    </w:p>
    <w:p w14:paraId="06B953EF" w14:textId="77777777" w:rsidR="00E918C5" w:rsidRPr="00D50F83" w:rsidRDefault="00E918C5">
      <w:pPr>
        <w:pStyle w:val="Heading2"/>
      </w:pPr>
      <w:bookmarkStart w:id="19" w:name="_Toc524312834"/>
      <w:bookmarkStart w:id="20" w:name="_Toc11132102"/>
      <w:r w:rsidRPr="00D50F83">
        <w:t>Assumptions and Constraints</w:t>
      </w:r>
      <w:bookmarkEnd w:id="19"/>
      <w:bookmarkEnd w:id="20"/>
    </w:p>
    <w:p w14:paraId="135A0786" w14:textId="4724E9E5" w:rsidR="004753D8" w:rsidRPr="00D50F83" w:rsidRDefault="004753D8" w:rsidP="004753D8">
      <w:pPr>
        <w:pStyle w:val="BodyText"/>
      </w:pPr>
      <w:r w:rsidRPr="00D50F83">
        <w:t>Assumptions and Constraints:</w:t>
      </w:r>
    </w:p>
    <w:p w14:paraId="2710C396" w14:textId="418E107E" w:rsidR="00A042D1" w:rsidRPr="00D50F83" w:rsidRDefault="00A042D1" w:rsidP="004753D8">
      <w:pPr>
        <w:pStyle w:val="BodyText"/>
        <w:numPr>
          <w:ilvl w:val="0"/>
          <w:numId w:val="49"/>
        </w:numPr>
      </w:pPr>
      <w:r w:rsidRPr="00D50F83">
        <w:t>The</w:t>
      </w:r>
      <w:r w:rsidR="00CA0340" w:rsidRPr="00D50F83">
        <w:t xml:space="preserve"> project must </w:t>
      </w:r>
      <w:r w:rsidR="00411EC3" w:rsidRPr="00D50F83">
        <w:t xml:space="preserve">be </w:t>
      </w:r>
      <w:r w:rsidR="00FD72E3" w:rsidRPr="00D50F83">
        <w:t>shipped</w:t>
      </w:r>
      <w:r w:rsidR="00411EC3" w:rsidRPr="00D50F83">
        <w:t xml:space="preserve"> ready</w:t>
      </w:r>
      <w:r w:rsidRPr="00D50F83">
        <w:t xml:space="preserve"> </w:t>
      </w:r>
      <w:r w:rsidR="00411EC3" w:rsidRPr="00D50F83">
        <w:t>by the</w:t>
      </w:r>
      <w:r w:rsidRPr="00D50F83">
        <w:t xml:space="preserve"> </w:t>
      </w:r>
      <w:r w:rsidR="00FD72E3" w:rsidRPr="00D50F83">
        <w:t>deadline.</w:t>
      </w:r>
    </w:p>
    <w:p w14:paraId="6EB51306" w14:textId="4D08163C" w:rsidR="004753D8" w:rsidRPr="00D50F83" w:rsidRDefault="00A042D1" w:rsidP="004753D8">
      <w:pPr>
        <w:pStyle w:val="BodyText"/>
        <w:numPr>
          <w:ilvl w:val="0"/>
          <w:numId w:val="49"/>
        </w:numPr>
      </w:pPr>
      <w:r w:rsidRPr="00D50F83">
        <w:t xml:space="preserve"> </w:t>
      </w:r>
      <w:r w:rsidR="00FD72E3" w:rsidRPr="00D50F83">
        <w:t>Team members’ schedules may not always align.</w:t>
      </w:r>
    </w:p>
    <w:p w14:paraId="498059E3" w14:textId="47D30033" w:rsidR="007719A4" w:rsidRPr="00D50F83" w:rsidRDefault="00B87FD7" w:rsidP="004753D8">
      <w:pPr>
        <w:pStyle w:val="BodyText"/>
        <w:numPr>
          <w:ilvl w:val="0"/>
          <w:numId w:val="49"/>
        </w:numPr>
      </w:pPr>
      <w:r w:rsidRPr="00D50F83">
        <w:t xml:space="preserve">Most team </w:t>
      </w:r>
      <w:r w:rsidR="005158C7" w:rsidRPr="00D50F83">
        <w:t>members</w:t>
      </w:r>
      <w:r w:rsidRPr="00D50F83">
        <w:t xml:space="preserve"> will </w:t>
      </w:r>
      <w:r w:rsidR="005158C7" w:rsidRPr="00D50F83">
        <w:t>have outside work.</w:t>
      </w:r>
    </w:p>
    <w:p w14:paraId="3E032D95" w14:textId="53E52C50" w:rsidR="00EF7AFF" w:rsidRPr="00D50F83" w:rsidRDefault="005158C7" w:rsidP="004753D8">
      <w:pPr>
        <w:pStyle w:val="BodyText"/>
        <w:numPr>
          <w:ilvl w:val="0"/>
          <w:numId w:val="49"/>
        </w:numPr>
      </w:pPr>
      <w:r w:rsidRPr="00D50F83">
        <w:t>All team members will need access to a Linux machine.</w:t>
      </w:r>
    </w:p>
    <w:p w14:paraId="2BD468C2" w14:textId="497E6E67" w:rsidR="005158C7" w:rsidRPr="00D50F83" w:rsidRDefault="0045535D" w:rsidP="004753D8">
      <w:pPr>
        <w:pStyle w:val="BodyText"/>
        <w:numPr>
          <w:ilvl w:val="0"/>
          <w:numId w:val="49"/>
        </w:numPr>
      </w:pPr>
      <w:r w:rsidRPr="00D50F83">
        <w:t>The documents and code will be stored using Git.</w:t>
      </w:r>
    </w:p>
    <w:p w14:paraId="56DF7CB1" w14:textId="2A0A8158" w:rsidR="0045535D" w:rsidRPr="00D50F83" w:rsidRDefault="0045535D" w:rsidP="004753D8">
      <w:pPr>
        <w:pStyle w:val="BodyText"/>
        <w:numPr>
          <w:ilvl w:val="0"/>
          <w:numId w:val="49"/>
        </w:numPr>
      </w:pPr>
      <w:r w:rsidRPr="00D50F83">
        <w:t>The Git repository will be stored on GitHub.</w:t>
      </w:r>
    </w:p>
    <w:p w14:paraId="7FB50508" w14:textId="508288AA" w:rsidR="0045535D" w:rsidRPr="00D50F83" w:rsidRDefault="00C34774" w:rsidP="004753D8">
      <w:pPr>
        <w:pStyle w:val="BodyText"/>
        <w:numPr>
          <w:ilvl w:val="0"/>
          <w:numId w:val="49"/>
        </w:numPr>
      </w:pPr>
      <w:r w:rsidRPr="00D50F83">
        <w:t>The program must be compatible with Linux machines.</w:t>
      </w:r>
    </w:p>
    <w:p w14:paraId="554B826C" w14:textId="63417C9A" w:rsidR="00C34774" w:rsidRPr="00D50F83" w:rsidRDefault="00CF2CCD" w:rsidP="004753D8">
      <w:pPr>
        <w:pStyle w:val="BodyText"/>
        <w:numPr>
          <w:ilvl w:val="0"/>
          <w:numId w:val="49"/>
        </w:numPr>
      </w:pPr>
      <w:r w:rsidRPr="00D50F83">
        <w:t>The program will be written in C++.</w:t>
      </w:r>
    </w:p>
    <w:p w14:paraId="15943CD5" w14:textId="189A9C2E" w:rsidR="00CF2CCD" w:rsidRPr="00D50F83" w:rsidRDefault="00CF2CCD" w:rsidP="004753D8">
      <w:pPr>
        <w:pStyle w:val="BodyText"/>
        <w:numPr>
          <w:ilvl w:val="0"/>
          <w:numId w:val="49"/>
        </w:numPr>
      </w:pPr>
      <w:r w:rsidRPr="00D50F83">
        <w:t>The program will have</w:t>
      </w:r>
      <w:r w:rsidR="00475508" w:rsidRPr="00D50F83">
        <w:t xml:space="preserve"> graphical</w:t>
      </w:r>
      <w:r w:rsidRPr="00D50F83">
        <w:t xml:space="preserve"> user </w:t>
      </w:r>
      <w:r w:rsidR="00A90984" w:rsidRPr="00D50F83">
        <w:t>interface.</w:t>
      </w:r>
    </w:p>
    <w:p w14:paraId="4C282C51" w14:textId="77777777" w:rsidR="00FD6C52" w:rsidRPr="00D50F83" w:rsidRDefault="00FD6C52" w:rsidP="007719A4">
      <w:pPr>
        <w:pStyle w:val="BodyText"/>
      </w:pPr>
    </w:p>
    <w:p w14:paraId="3513E66A" w14:textId="77777777" w:rsidR="00E918C5" w:rsidRPr="00D50F83" w:rsidRDefault="00E918C5">
      <w:pPr>
        <w:pStyle w:val="Heading2"/>
      </w:pPr>
      <w:bookmarkStart w:id="21" w:name="_Toc524312835"/>
      <w:bookmarkStart w:id="22" w:name="_Toc11132103"/>
      <w:r w:rsidRPr="00D50F83">
        <w:t>Project Deliverables</w:t>
      </w:r>
      <w:bookmarkEnd w:id="21"/>
      <w:bookmarkEnd w:id="22"/>
    </w:p>
    <w:p w14:paraId="2E8439A7" w14:textId="166EEAF1" w:rsidR="00E918C5" w:rsidRPr="00D50F83" w:rsidRDefault="00E918C5">
      <w:pPr>
        <w:pStyle w:val="BodyText"/>
      </w:pPr>
      <w:r w:rsidRPr="00D50F83">
        <w:t xml:space="preserve">Deliverables for each project phase are identified in the Development Case.  Deliverables are delivered towards the end of the iteration, as specified in section </w:t>
      </w:r>
      <w:r w:rsidRPr="00D50F83">
        <w:rPr>
          <w:i/>
          <w:iCs/>
        </w:rPr>
        <w:t>4.2.</w:t>
      </w:r>
      <w:r w:rsidR="00B51D6C" w:rsidRPr="00D50F83">
        <w:rPr>
          <w:i/>
          <w:iCs/>
        </w:rPr>
        <w:t>4</w:t>
      </w:r>
      <w:r w:rsidR="00F750FC" w:rsidRPr="00D50F83">
        <w:rPr>
          <w:i/>
          <w:iCs/>
        </w:rPr>
        <w:t xml:space="preserve"> </w:t>
      </w:r>
      <w:r w:rsidR="00B51D6C" w:rsidRPr="00D50F83">
        <w:rPr>
          <w:i/>
          <w:iCs/>
        </w:rPr>
        <w:t>Project Schedule</w:t>
      </w:r>
    </w:p>
    <w:p w14:paraId="41F44ECE" w14:textId="2A91AD40" w:rsidR="00E918C5" w:rsidRPr="00D50F83" w:rsidRDefault="00E918C5" w:rsidP="00172BC6">
      <w:pPr>
        <w:pStyle w:val="Heading2"/>
      </w:pPr>
      <w:bookmarkStart w:id="23" w:name="_Toc524312836"/>
      <w:bookmarkStart w:id="24" w:name="_Toc11132104"/>
      <w:r w:rsidRPr="00D50F83">
        <w:t>Evolution of the Software Development Plan</w:t>
      </w:r>
      <w:bookmarkEnd w:id="23"/>
      <w:bookmarkEnd w:id="24"/>
    </w:p>
    <w:p w14:paraId="548004B5" w14:textId="77777777" w:rsidR="00E918C5" w:rsidRPr="00D50F83" w:rsidRDefault="00E918C5">
      <w:pPr>
        <w:pStyle w:val="BodyText"/>
      </w:pPr>
      <w:r w:rsidRPr="00D50F83">
        <w:t xml:space="preserve">The </w:t>
      </w:r>
      <w:r w:rsidRPr="00D50F83">
        <w:rPr>
          <w:i/>
          <w:iCs/>
        </w:rPr>
        <w:t>Software Development Plan</w:t>
      </w:r>
      <w:r w:rsidRPr="00D50F83">
        <w:t xml:space="preserve"> will be revised prior to the start of each Iteration phase.</w:t>
      </w:r>
    </w:p>
    <w:p w14:paraId="4E4185B8" w14:textId="77777777" w:rsidR="00E918C5" w:rsidRPr="00D50F83" w:rsidRDefault="00E918C5">
      <w:pPr>
        <w:pStyle w:val="Heading1"/>
      </w:pPr>
      <w:bookmarkStart w:id="25" w:name="_Toc524312837"/>
      <w:bookmarkStart w:id="26" w:name="_Toc11132105"/>
      <w:r w:rsidRPr="00D50F83">
        <w:t>Project Organization</w:t>
      </w:r>
      <w:bookmarkEnd w:id="25"/>
      <w:bookmarkEnd w:id="26"/>
    </w:p>
    <w:p w14:paraId="42B3C83F" w14:textId="77777777" w:rsidR="00E918C5" w:rsidRPr="00D50F83" w:rsidRDefault="00E918C5">
      <w:pPr>
        <w:pStyle w:val="Heading2"/>
      </w:pPr>
      <w:bookmarkStart w:id="27" w:name="_Toc524312838"/>
      <w:bookmarkStart w:id="28" w:name="_Toc11132106"/>
      <w:r w:rsidRPr="00D50F83">
        <w:t>Organizational Structure</w:t>
      </w:r>
      <w:bookmarkEnd w:id="27"/>
      <w:bookmarkEnd w:id="28"/>
    </w:p>
    <w:p w14:paraId="6614A061" w14:textId="7D46C60D" w:rsidR="006035F2" w:rsidRPr="00D50F83" w:rsidRDefault="00653E93" w:rsidP="006035F2">
      <w:pPr>
        <w:pStyle w:val="BodyText"/>
      </w:pPr>
      <w:r w:rsidRPr="00D50F83">
        <w:t xml:space="preserve">The project team’s organizational structure consists of a </w:t>
      </w:r>
      <w:r w:rsidR="00014738" w:rsidRPr="00D50F83">
        <w:t>project manager and project team members. The project manager role is filled by Timo Aran</w:t>
      </w:r>
      <w:r w:rsidR="00D77BD2">
        <w:t>j</w:t>
      </w:r>
      <w:r w:rsidR="00014738" w:rsidRPr="00D50F83">
        <w:t xml:space="preserve">o, his responsibilities </w:t>
      </w:r>
      <w:r w:rsidR="006A7AA6" w:rsidRPr="00D50F83">
        <w:t>include</w:t>
      </w:r>
      <w:r w:rsidR="00014738" w:rsidRPr="00D50F83">
        <w:t xml:space="preserve"> planning</w:t>
      </w:r>
      <w:r w:rsidR="002C0346" w:rsidRPr="00D50F83">
        <w:t>,</w:t>
      </w:r>
      <w:r w:rsidR="00014738" w:rsidRPr="00D50F83">
        <w:t xml:space="preserve"> </w:t>
      </w:r>
      <w:r w:rsidR="00900E4E" w:rsidRPr="00D50F83">
        <w:t>monitoring the project</w:t>
      </w:r>
      <w:r w:rsidR="002C0346" w:rsidRPr="00D50F83">
        <w:t xml:space="preserve">, and coordinating </w:t>
      </w:r>
      <w:r w:rsidR="006A7AA6" w:rsidRPr="00D50F83">
        <w:t xml:space="preserve">with team members. Project team members are the individuals responsible for </w:t>
      </w:r>
      <w:r w:rsidR="00CD3CB2" w:rsidRPr="00D50F83">
        <w:t xml:space="preserve">completing the tasks </w:t>
      </w:r>
      <w:r w:rsidR="000068EE" w:rsidRPr="00D50F83">
        <w:t xml:space="preserve">required </w:t>
      </w:r>
      <w:r w:rsidR="007E035D" w:rsidRPr="00D50F83">
        <w:t>to achieve the project’s objectives. Team members can have various roles and res</w:t>
      </w:r>
      <w:r w:rsidR="006A7AB2" w:rsidRPr="00D50F83">
        <w:t xml:space="preserve">ponsibilities depending on the project’s need. </w:t>
      </w:r>
      <w:r w:rsidR="00C01A5E" w:rsidRPr="00D50F83">
        <w:t>Ellia Morse</w:t>
      </w:r>
      <w:r w:rsidR="006A7AB2" w:rsidRPr="00D50F83">
        <w:t xml:space="preserve"> is the quality assurance engineer </w:t>
      </w:r>
      <w:r w:rsidR="002C0346" w:rsidRPr="00D50F83">
        <w:t>responsible for the final round of quality assurance.</w:t>
      </w:r>
    </w:p>
    <w:p w14:paraId="155800DD" w14:textId="77777777" w:rsidR="00E918C5" w:rsidRPr="00D50F83" w:rsidRDefault="00E918C5">
      <w:pPr>
        <w:pStyle w:val="Heading2"/>
      </w:pPr>
      <w:bookmarkStart w:id="29" w:name="_Toc524312839"/>
      <w:bookmarkStart w:id="30" w:name="_Toc11132107"/>
      <w:r w:rsidRPr="00D50F83">
        <w:t>External Interfaces</w:t>
      </w:r>
      <w:bookmarkEnd w:id="29"/>
      <w:bookmarkEnd w:id="30"/>
    </w:p>
    <w:p w14:paraId="282C2764" w14:textId="576DC0B0" w:rsidR="00F30063" w:rsidRPr="00D50F83" w:rsidRDefault="00F30063" w:rsidP="00F30063">
      <w:pPr>
        <w:ind w:left="720"/>
      </w:pPr>
      <w:r w:rsidRPr="00D50F83">
        <w:t>Not Applicable</w:t>
      </w:r>
    </w:p>
    <w:p w14:paraId="5953EDD3" w14:textId="55622CE9" w:rsidR="00E918C5" w:rsidRPr="00D50F83" w:rsidRDefault="00E918C5" w:rsidP="00910053">
      <w:pPr>
        <w:pStyle w:val="Heading2"/>
      </w:pPr>
      <w:bookmarkStart w:id="31" w:name="_Toc524312840"/>
      <w:bookmarkStart w:id="32" w:name="_Toc11132108"/>
      <w:r w:rsidRPr="00D50F83">
        <w:t>Roles and Responsibilities</w:t>
      </w:r>
      <w:bookmarkEnd w:id="31"/>
      <w:bookmarkEnd w:id="32"/>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51"/>
        <w:gridCol w:w="4940"/>
      </w:tblGrid>
      <w:tr w:rsidR="00E918C5" w:rsidRPr="00D50F83" w14:paraId="1A94C147"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03D7941F" w14:textId="77777777" w:rsidR="00E918C5" w:rsidRPr="00D50F83" w:rsidRDefault="00E918C5">
            <w:pPr>
              <w:rPr>
                <w:sz w:val="24"/>
                <w:szCs w:val="24"/>
              </w:rPr>
            </w:pPr>
            <w:r w:rsidRPr="00D50F83">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005A12ED" w14:textId="77777777" w:rsidR="00E918C5" w:rsidRPr="00D50F83" w:rsidRDefault="00E918C5">
            <w:pPr>
              <w:rPr>
                <w:sz w:val="24"/>
                <w:szCs w:val="24"/>
              </w:rPr>
            </w:pPr>
            <w:r w:rsidRPr="00D50F83">
              <w:rPr>
                <w:b/>
                <w:bCs/>
              </w:rPr>
              <w:t xml:space="preserve">Unified Process for </w:t>
            </w:r>
            <w:proofErr w:type="spellStart"/>
            <w:r w:rsidRPr="00D50F83">
              <w:rPr>
                <w:b/>
                <w:bCs/>
              </w:rPr>
              <w:t>EDUcation</w:t>
            </w:r>
            <w:proofErr w:type="spellEnd"/>
            <w:r w:rsidRPr="00D50F83">
              <w:rPr>
                <w:b/>
                <w:bCs/>
              </w:rPr>
              <w:t xml:space="preserve"> Role</w:t>
            </w:r>
          </w:p>
        </w:tc>
      </w:tr>
      <w:tr w:rsidR="00E918C5" w:rsidRPr="00D50F83" w14:paraId="776EC9E1"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7C77698" w14:textId="7D76302A" w:rsidR="00E918C5" w:rsidRPr="00D50F83" w:rsidRDefault="00F30063">
            <w:pPr>
              <w:rPr>
                <w:szCs w:val="24"/>
              </w:rPr>
            </w:pPr>
            <w:r w:rsidRPr="00D50F83">
              <w:rPr>
                <w:szCs w:val="24"/>
              </w:rPr>
              <w:t>Alexandra Stratton</w:t>
            </w:r>
          </w:p>
        </w:tc>
        <w:tc>
          <w:tcPr>
            <w:tcW w:w="2988" w:type="pct"/>
            <w:tcBorders>
              <w:top w:val="outset" w:sz="6" w:space="0" w:color="auto"/>
              <w:left w:val="outset" w:sz="6" w:space="0" w:color="auto"/>
              <w:bottom w:val="outset" w:sz="6" w:space="0" w:color="auto"/>
              <w:right w:val="outset" w:sz="6" w:space="0" w:color="auto"/>
            </w:tcBorders>
            <w:vAlign w:val="center"/>
          </w:tcPr>
          <w:p w14:paraId="1A1D7719" w14:textId="2A8B8517" w:rsidR="00E918C5" w:rsidRPr="00D50F83" w:rsidRDefault="00516019">
            <w:pPr>
              <w:rPr>
                <w:szCs w:val="24"/>
              </w:rPr>
            </w:pPr>
            <w:r w:rsidRPr="00D50F83">
              <w:rPr>
                <w:szCs w:val="24"/>
              </w:rPr>
              <w:t>Scheduler</w:t>
            </w:r>
          </w:p>
        </w:tc>
      </w:tr>
      <w:tr w:rsidR="00E918C5" w:rsidRPr="00D50F83" w14:paraId="4279C41D"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7043A7BC" w14:textId="5735FC9F" w:rsidR="00E918C5" w:rsidRPr="00D50F83" w:rsidRDefault="00516019">
            <w:pPr>
              <w:rPr>
                <w:szCs w:val="24"/>
              </w:rPr>
            </w:pPr>
            <w:r w:rsidRPr="00D50F83">
              <w:rPr>
                <w:szCs w:val="24"/>
              </w:rPr>
              <w:lastRenderedPageBreak/>
              <w:t xml:space="preserve">Deborah </w:t>
            </w:r>
            <w:proofErr w:type="spellStart"/>
            <w:r w:rsidRPr="00D50F83">
              <w:rPr>
                <w:szCs w:val="24"/>
              </w:rPr>
              <w:t>Onuosa</w:t>
            </w:r>
            <w:proofErr w:type="spellEnd"/>
          </w:p>
        </w:tc>
        <w:tc>
          <w:tcPr>
            <w:tcW w:w="2988" w:type="pct"/>
            <w:tcBorders>
              <w:top w:val="outset" w:sz="6" w:space="0" w:color="auto"/>
              <w:left w:val="outset" w:sz="6" w:space="0" w:color="auto"/>
              <w:bottom w:val="outset" w:sz="6" w:space="0" w:color="auto"/>
              <w:right w:val="outset" w:sz="6" w:space="0" w:color="auto"/>
            </w:tcBorders>
            <w:vAlign w:val="center"/>
          </w:tcPr>
          <w:p w14:paraId="6E86BFD2" w14:textId="1BCF0E00" w:rsidR="00E918C5" w:rsidRPr="00D50F83" w:rsidRDefault="00516019">
            <w:pPr>
              <w:rPr>
                <w:szCs w:val="24"/>
              </w:rPr>
            </w:pPr>
            <w:r w:rsidRPr="00D50F83">
              <w:rPr>
                <w:szCs w:val="24"/>
              </w:rPr>
              <w:t>Note Taker</w:t>
            </w:r>
          </w:p>
        </w:tc>
      </w:tr>
      <w:tr w:rsidR="00516019" w:rsidRPr="00D50F83" w14:paraId="07813877"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98664B2" w14:textId="12680820" w:rsidR="00516019" w:rsidRPr="00D50F83" w:rsidRDefault="00516019">
            <w:pPr>
              <w:rPr>
                <w:szCs w:val="24"/>
              </w:rPr>
            </w:pPr>
            <w:r w:rsidRPr="00D50F83">
              <w:rPr>
                <w:szCs w:val="24"/>
              </w:rPr>
              <w:t>Victor Maduka</w:t>
            </w:r>
          </w:p>
        </w:tc>
        <w:tc>
          <w:tcPr>
            <w:tcW w:w="2988" w:type="pct"/>
            <w:tcBorders>
              <w:top w:val="outset" w:sz="6" w:space="0" w:color="auto"/>
              <w:left w:val="outset" w:sz="6" w:space="0" w:color="auto"/>
              <w:bottom w:val="outset" w:sz="6" w:space="0" w:color="auto"/>
              <w:right w:val="outset" w:sz="6" w:space="0" w:color="auto"/>
            </w:tcBorders>
            <w:vAlign w:val="center"/>
          </w:tcPr>
          <w:p w14:paraId="63D1ED15" w14:textId="46E0C5B2" w:rsidR="00516019" w:rsidRPr="00D50F83" w:rsidRDefault="00516019">
            <w:pPr>
              <w:rPr>
                <w:szCs w:val="24"/>
              </w:rPr>
            </w:pPr>
            <w:r w:rsidRPr="00D50F83">
              <w:rPr>
                <w:szCs w:val="24"/>
              </w:rPr>
              <w:t>Head Coder</w:t>
            </w:r>
          </w:p>
        </w:tc>
      </w:tr>
      <w:tr w:rsidR="00516019" w:rsidRPr="00D50F83" w14:paraId="79F95525"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22023C87" w14:textId="1C493820" w:rsidR="00516019" w:rsidRPr="00D50F83" w:rsidRDefault="00516019">
            <w:pPr>
              <w:rPr>
                <w:szCs w:val="24"/>
              </w:rPr>
            </w:pPr>
            <w:r w:rsidRPr="00D50F83">
              <w:rPr>
                <w:szCs w:val="24"/>
              </w:rPr>
              <w:t xml:space="preserve">Riley </w:t>
            </w:r>
            <w:proofErr w:type="spellStart"/>
            <w:r w:rsidRPr="00D50F83">
              <w:rPr>
                <w:szCs w:val="24"/>
              </w:rPr>
              <w:t>Sirimongkhon</w:t>
            </w:r>
            <w:proofErr w:type="spellEnd"/>
            <w:r w:rsidR="00834552" w:rsidRPr="00D50F83">
              <w:rPr>
                <w:szCs w:val="24"/>
              </w:rPr>
              <w:t>-Dyck</w:t>
            </w:r>
          </w:p>
        </w:tc>
        <w:tc>
          <w:tcPr>
            <w:tcW w:w="2988" w:type="pct"/>
            <w:tcBorders>
              <w:top w:val="outset" w:sz="6" w:space="0" w:color="auto"/>
              <w:left w:val="outset" w:sz="6" w:space="0" w:color="auto"/>
              <w:bottom w:val="outset" w:sz="6" w:space="0" w:color="auto"/>
              <w:right w:val="outset" w:sz="6" w:space="0" w:color="auto"/>
            </w:tcBorders>
            <w:vAlign w:val="center"/>
          </w:tcPr>
          <w:p w14:paraId="4AD8CB3A" w14:textId="4950B20E" w:rsidR="00516019" w:rsidRPr="00D50F83" w:rsidRDefault="00834552">
            <w:pPr>
              <w:rPr>
                <w:szCs w:val="24"/>
              </w:rPr>
            </w:pPr>
            <w:r w:rsidRPr="00D50F83">
              <w:rPr>
                <w:szCs w:val="24"/>
              </w:rPr>
              <w:t>Configuration Management Engineer</w:t>
            </w:r>
          </w:p>
        </w:tc>
      </w:tr>
      <w:tr w:rsidR="00834552" w:rsidRPr="00D50F83" w14:paraId="78FA5AE3"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0B7923F9" w14:textId="223BB169" w:rsidR="00834552" w:rsidRPr="00D50F83" w:rsidRDefault="00834552">
            <w:pPr>
              <w:rPr>
                <w:szCs w:val="24"/>
              </w:rPr>
            </w:pPr>
            <w:r w:rsidRPr="00D50F83">
              <w:rPr>
                <w:szCs w:val="24"/>
              </w:rPr>
              <w:t>Ellia Morse</w:t>
            </w:r>
          </w:p>
        </w:tc>
        <w:tc>
          <w:tcPr>
            <w:tcW w:w="2988" w:type="pct"/>
            <w:tcBorders>
              <w:top w:val="outset" w:sz="6" w:space="0" w:color="auto"/>
              <w:left w:val="outset" w:sz="6" w:space="0" w:color="auto"/>
              <w:bottom w:val="outset" w:sz="6" w:space="0" w:color="auto"/>
              <w:right w:val="outset" w:sz="6" w:space="0" w:color="auto"/>
            </w:tcBorders>
            <w:vAlign w:val="center"/>
          </w:tcPr>
          <w:p w14:paraId="4165C9C5" w14:textId="3DC93EB2" w:rsidR="00834552" w:rsidRPr="00D50F83" w:rsidRDefault="00834552">
            <w:pPr>
              <w:rPr>
                <w:szCs w:val="24"/>
              </w:rPr>
            </w:pPr>
            <w:r w:rsidRPr="00D50F83">
              <w:rPr>
                <w:szCs w:val="24"/>
              </w:rPr>
              <w:t xml:space="preserve"> Quality Assurance</w:t>
            </w:r>
          </w:p>
        </w:tc>
      </w:tr>
      <w:tr w:rsidR="00834552" w:rsidRPr="00D50F83" w14:paraId="7E2E281C"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06187C0" w14:textId="198F1676" w:rsidR="00834552" w:rsidRPr="00D50F83" w:rsidRDefault="00834552">
            <w:pPr>
              <w:rPr>
                <w:szCs w:val="24"/>
              </w:rPr>
            </w:pPr>
            <w:r w:rsidRPr="00D50F83">
              <w:rPr>
                <w:szCs w:val="24"/>
              </w:rPr>
              <w:t xml:space="preserve">Timo </w:t>
            </w:r>
            <w:r w:rsidR="006F4210" w:rsidRPr="00D50F83">
              <w:rPr>
                <w:szCs w:val="24"/>
              </w:rPr>
              <w:t>A. Aranjo</w:t>
            </w:r>
          </w:p>
        </w:tc>
        <w:tc>
          <w:tcPr>
            <w:tcW w:w="2988" w:type="pct"/>
            <w:tcBorders>
              <w:top w:val="outset" w:sz="6" w:space="0" w:color="auto"/>
              <w:left w:val="outset" w:sz="6" w:space="0" w:color="auto"/>
              <w:bottom w:val="outset" w:sz="6" w:space="0" w:color="auto"/>
              <w:right w:val="outset" w:sz="6" w:space="0" w:color="auto"/>
            </w:tcBorders>
            <w:vAlign w:val="center"/>
          </w:tcPr>
          <w:p w14:paraId="48A1B1C8" w14:textId="0030AEF5" w:rsidR="00F62BFF" w:rsidRPr="00D50F83" w:rsidRDefault="006F4210">
            <w:pPr>
              <w:rPr>
                <w:szCs w:val="24"/>
              </w:rPr>
            </w:pPr>
            <w:r w:rsidRPr="00D50F83">
              <w:rPr>
                <w:szCs w:val="24"/>
              </w:rPr>
              <w:t>Team Leader</w:t>
            </w:r>
          </w:p>
        </w:tc>
      </w:tr>
    </w:tbl>
    <w:p w14:paraId="54656ADE" w14:textId="77777777" w:rsidR="00E918C5" w:rsidRPr="00D50F83" w:rsidRDefault="00E918C5">
      <w:pPr>
        <w:pStyle w:val="BodyText"/>
      </w:pPr>
    </w:p>
    <w:p w14:paraId="51C1BAC9" w14:textId="77777777" w:rsidR="00E918C5" w:rsidRPr="00D50F83" w:rsidRDefault="00E918C5">
      <w:pPr>
        <w:pStyle w:val="BodyText"/>
      </w:pPr>
      <w:r w:rsidRPr="00D50F83">
        <w:t xml:space="preserve">Anyone on the project can perform </w:t>
      </w:r>
      <w:hyperlink r:id="rId13" w:history="1">
        <w:r w:rsidRPr="00D50F83">
          <w:rPr>
            <w:rStyle w:val="Hyperlink"/>
          </w:rPr>
          <w:t>Any Role</w:t>
        </w:r>
      </w:hyperlink>
      <w:r w:rsidRPr="00D50F83">
        <w:t xml:space="preserve"> activities.</w:t>
      </w:r>
    </w:p>
    <w:p w14:paraId="10279FB1" w14:textId="77777777" w:rsidR="00E918C5" w:rsidRPr="00D50F83" w:rsidRDefault="00E918C5">
      <w:pPr>
        <w:pStyle w:val="Heading1"/>
      </w:pPr>
      <w:bookmarkStart w:id="33" w:name="_Toc524312841"/>
      <w:bookmarkStart w:id="34" w:name="_Toc11132109"/>
      <w:r w:rsidRPr="00D50F83">
        <w:t>Management Process</w:t>
      </w:r>
      <w:bookmarkEnd w:id="33"/>
      <w:bookmarkEnd w:id="34"/>
    </w:p>
    <w:p w14:paraId="5B2607A4" w14:textId="77777777" w:rsidR="00E918C5" w:rsidRPr="00D50F83" w:rsidRDefault="00E918C5">
      <w:pPr>
        <w:pStyle w:val="Heading2"/>
      </w:pPr>
      <w:bookmarkStart w:id="35" w:name="_Toc524312842"/>
      <w:bookmarkStart w:id="36" w:name="_Toc11132110"/>
      <w:r w:rsidRPr="00D50F83">
        <w:t>Project Estimates</w:t>
      </w:r>
      <w:bookmarkEnd w:id="35"/>
      <w:bookmarkEnd w:id="36"/>
    </w:p>
    <w:p w14:paraId="5CFFFD36" w14:textId="0BEF6DB7" w:rsidR="00E918C5" w:rsidRPr="00D50F83" w:rsidRDefault="006F4210">
      <w:pPr>
        <w:pStyle w:val="infoblue0"/>
        <w:rPr>
          <w:color w:val="auto"/>
        </w:rPr>
      </w:pPr>
      <w:r w:rsidRPr="00D50F83">
        <w:rPr>
          <w:color w:val="auto"/>
        </w:rPr>
        <w:t>Not Applicable</w:t>
      </w:r>
    </w:p>
    <w:p w14:paraId="63A1EA44" w14:textId="77777777" w:rsidR="00E918C5" w:rsidRPr="00D50F83" w:rsidRDefault="00E918C5">
      <w:pPr>
        <w:pStyle w:val="Heading2"/>
      </w:pPr>
      <w:bookmarkStart w:id="37" w:name="_Toc524312843"/>
      <w:bookmarkStart w:id="38" w:name="_Toc11132111"/>
      <w:r w:rsidRPr="00D50F83">
        <w:t>Project Plan</w:t>
      </w:r>
      <w:bookmarkEnd w:id="37"/>
      <w:bookmarkEnd w:id="38"/>
    </w:p>
    <w:p w14:paraId="3885BAAB" w14:textId="77777777" w:rsidR="00E918C5" w:rsidRPr="00D50F83" w:rsidRDefault="00E918C5">
      <w:pPr>
        <w:pStyle w:val="Heading3"/>
      </w:pPr>
      <w:bookmarkStart w:id="39" w:name="_Toc524312844"/>
      <w:r w:rsidRPr="00D50F83">
        <w:t xml:space="preserve">Phase Plan </w:t>
      </w:r>
      <w:bookmarkEnd w:id="39"/>
    </w:p>
    <w:p w14:paraId="0FF983A9" w14:textId="052954B9" w:rsidR="003B238F" w:rsidRPr="003B238F" w:rsidRDefault="003B238F" w:rsidP="003B238F">
      <w:pPr>
        <w:ind w:left="720"/>
      </w:pPr>
      <w:r>
        <w:t>Not Applicable</w:t>
      </w:r>
    </w:p>
    <w:p w14:paraId="510DAEDB" w14:textId="0DB958ED" w:rsidR="00E918C5" w:rsidRPr="000F0056" w:rsidRDefault="00E918C5" w:rsidP="00071BE8">
      <w:pPr>
        <w:pStyle w:val="Heading3"/>
      </w:pPr>
      <w:bookmarkStart w:id="40" w:name="_Toc524312845"/>
      <w:r w:rsidRPr="000F0056">
        <w:t>Iteration Objectives</w:t>
      </w:r>
      <w:bookmarkEnd w:id="40"/>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51"/>
        <w:gridCol w:w="4940"/>
      </w:tblGrid>
      <w:tr w:rsidR="00BE10EF" w14:paraId="2B89D52D" w14:textId="77777777" w:rsidTr="004C6713">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68B63BD" w14:textId="6E3857B3" w:rsidR="00BE10EF" w:rsidRPr="00BE10EF" w:rsidRDefault="003C0EDC" w:rsidP="004C6713">
            <w:pPr>
              <w:rPr>
                <w:b/>
                <w:bCs/>
                <w:szCs w:val="24"/>
              </w:rPr>
            </w:pPr>
            <w:r>
              <w:rPr>
                <w:b/>
                <w:bCs/>
                <w:szCs w:val="24"/>
              </w:rPr>
              <w:t>Iterations</w:t>
            </w:r>
          </w:p>
        </w:tc>
        <w:tc>
          <w:tcPr>
            <w:tcW w:w="2988" w:type="pct"/>
            <w:tcBorders>
              <w:top w:val="outset" w:sz="6" w:space="0" w:color="auto"/>
              <w:left w:val="outset" w:sz="6" w:space="0" w:color="auto"/>
              <w:bottom w:val="outset" w:sz="6" w:space="0" w:color="auto"/>
              <w:right w:val="outset" w:sz="6" w:space="0" w:color="auto"/>
            </w:tcBorders>
            <w:vAlign w:val="center"/>
          </w:tcPr>
          <w:p w14:paraId="1C7E121E" w14:textId="74EDF2B9" w:rsidR="00BE10EF" w:rsidRPr="00ED21B3" w:rsidRDefault="003C0EDC" w:rsidP="004C6713">
            <w:pPr>
              <w:rPr>
                <w:b/>
                <w:bCs/>
                <w:szCs w:val="24"/>
              </w:rPr>
            </w:pPr>
            <w:r>
              <w:rPr>
                <w:b/>
                <w:bCs/>
                <w:szCs w:val="24"/>
              </w:rPr>
              <w:t>Objectives</w:t>
            </w:r>
          </w:p>
        </w:tc>
      </w:tr>
      <w:tr w:rsidR="003C0EDC" w14:paraId="51D49C97" w14:textId="77777777" w:rsidTr="004C6713">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1C3F5BD" w14:textId="55A4C629" w:rsidR="003C0EDC" w:rsidRDefault="003C0EDC" w:rsidP="003C0EDC">
            <w:pPr>
              <w:rPr>
                <w:szCs w:val="24"/>
              </w:rPr>
            </w:pPr>
            <w:r>
              <w:rPr>
                <w:szCs w:val="24"/>
              </w:rPr>
              <w:t>Project part 1: Project management plan</w:t>
            </w:r>
          </w:p>
        </w:tc>
        <w:tc>
          <w:tcPr>
            <w:tcW w:w="2988" w:type="pct"/>
            <w:tcBorders>
              <w:top w:val="outset" w:sz="6" w:space="0" w:color="auto"/>
              <w:left w:val="outset" w:sz="6" w:space="0" w:color="auto"/>
              <w:bottom w:val="outset" w:sz="6" w:space="0" w:color="auto"/>
              <w:right w:val="outset" w:sz="6" w:space="0" w:color="auto"/>
            </w:tcBorders>
            <w:vAlign w:val="center"/>
          </w:tcPr>
          <w:p w14:paraId="35B73E0F" w14:textId="57E5EC1F" w:rsidR="003C0EDC" w:rsidRDefault="00156983" w:rsidP="003C0EDC">
            <w:pPr>
              <w:rPr>
                <w:szCs w:val="24"/>
              </w:rPr>
            </w:pPr>
            <w:r>
              <w:rPr>
                <w:szCs w:val="24"/>
              </w:rPr>
              <w:t xml:space="preserve">We will make an </w:t>
            </w:r>
            <w:proofErr w:type="spellStart"/>
            <w:proofErr w:type="gramStart"/>
            <w:r w:rsidR="003D24C1">
              <w:rPr>
                <w:szCs w:val="24"/>
              </w:rPr>
              <w:t>all encompassing</w:t>
            </w:r>
            <w:proofErr w:type="spellEnd"/>
            <w:proofErr w:type="gramEnd"/>
            <w:r>
              <w:rPr>
                <w:szCs w:val="24"/>
              </w:rPr>
              <w:t xml:space="preserve"> plan for our project. This will be further ext</w:t>
            </w:r>
            <w:r w:rsidR="003D24C1">
              <w:rPr>
                <w:szCs w:val="24"/>
              </w:rPr>
              <w:t>ended later by other documents.</w:t>
            </w:r>
          </w:p>
        </w:tc>
      </w:tr>
      <w:tr w:rsidR="003C0EDC" w14:paraId="5708E0BF" w14:textId="77777777" w:rsidTr="004C6713">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4883035" w14:textId="5F97A6C6" w:rsidR="003C0EDC" w:rsidRDefault="003C0EDC" w:rsidP="003C0EDC">
            <w:pPr>
              <w:rPr>
                <w:szCs w:val="24"/>
              </w:rPr>
            </w:pPr>
            <w:r>
              <w:rPr>
                <w:szCs w:val="24"/>
              </w:rPr>
              <w:t>Project part 2: Project requirements</w:t>
            </w:r>
          </w:p>
        </w:tc>
        <w:tc>
          <w:tcPr>
            <w:tcW w:w="2988" w:type="pct"/>
            <w:tcBorders>
              <w:top w:val="outset" w:sz="6" w:space="0" w:color="auto"/>
              <w:left w:val="outset" w:sz="6" w:space="0" w:color="auto"/>
              <w:bottom w:val="outset" w:sz="6" w:space="0" w:color="auto"/>
              <w:right w:val="outset" w:sz="6" w:space="0" w:color="auto"/>
            </w:tcBorders>
            <w:vAlign w:val="center"/>
          </w:tcPr>
          <w:p w14:paraId="57AE5BE9" w14:textId="2DFD2C83" w:rsidR="003C0EDC" w:rsidRDefault="003D24C1" w:rsidP="003C0EDC">
            <w:pPr>
              <w:rPr>
                <w:szCs w:val="24"/>
              </w:rPr>
            </w:pPr>
            <w:r>
              <w:rPr>
                <w:szCs w:val="24"/>
              </w:rPr>
              <w:t>We will gather more specifics on what the project will need to complete and document this.</w:t>
            </w:r>
          </w:p>
        </w:tc>
      </w:tr>
      <w:tr w:rsidR="003C0EDC" w14:paraId="26E6D1F8" w14:textId="77777777" w:rsidTr="004C6713">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7FA8A114" w14:textId="31579F99" w:rsidR="003C0EDC" w:rsidRDefault="003C0EDC" w:rsidP="003C0EDC">
            <w:pPr>
              <w:rPr>
                <w:szCs w:val="24"/>
              </w:rPr>
            </w:pPr>
            <w:r>
              <w:rPr>
                <w:szCs w:val="24"/>
              </w:rPr>
              <w:t>Project part 3: Project architecture and design</w:t>
            </w:r>
          </w:p>
        </w:tc>
        <w:tc>
          <w:tcPr>
            <w:tcW w:w="2988" w:type="pct"/>
            <w:tcBorders>
              <w:top w:val="outset" w:sz="6" w:space="0" w:color="auto"/>
              <w:left w:val="outset" w:sz="6" w:space="0" w:color="auto"/>
              <w:bottom w:val="outset" w:sz="6" w:space="0" w:color="auto"/>
              <w:right w:val="outset" w:sz="6" w:space="0" w:color="auto"/>
            </w:tcBorders>
            <w:vAlign w:val="center"/>
          </w:tcPr>
          <w:p w14:paraId="03386E29" w14:textId="3DEBE43E" w:rsidR="003C0EDC" w:rsidRDefault="003D24C1" w:rsidP="003C0EDC">
            <w:pPr>
              <w:rPr>
                <w:szCs w:val="24"/>
              </w:rPr>
            </w:pPr>
            <w:r>
              <w:rPr>
                <w:szCs w:val="24"/>
              </w:rPr>
              <w:t>We will take the project requirements created earlier and design an implementation that fully meets those requirements.</w:t>
            </w:r>
          </w:p>
        </w:tc>
      </w:tr>
      <w:tr w:rsidR="003C0EDC" w14:paraId="4DE4A92D" w14:textId="77777777" w:rsidTr="004C6713">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17F7FD7D" w14:textId="605162E5" w:rsidR="003C0EDC" w:rsidRDefault="003C0EDC" w:rsidP="003C0EDC">
            <w:pPr>
              <w:rPr>
                <w:szCs w:val="24"/>
              </w:rPr>
            </w:pPr>
            <w:r>
              <w:rPr>
                <w:szCs w:val="24"/>
              </w:rPr>
              <w:t>Project part 4: Project implementation</w:t>
            </w:r>
          </w:p>
        </w:tc>
        <w:tc>
          <w:tcPr>
            <w:tcW w:w="2988" w:type="pct"/>
            <w:tcBorders>
              <w:top w:val="outset" w:sz="6" w:space="0" w:color="auto"/>
              <w:left w:val="outset" w:sz="6" w:space="0" w:color="auto"/>
              <w:bottom w:val="outset" w:sz="6" w:space="0" w:color="auto"/>
              <w:right w:val="outset" w:sz="6" w:space="0" w:color="auto"/>
            </w:tcBorders>
            <w:vAlign w:val="center"/>
          </w:tcPr>
          <w:p w14:paraId="1FC46F0B" w14:textId="7B678A5F" w:rsidR="003C0EDC" w:rsidRDefault="003D24C1" w:rsidP="003C0EDC">
            <w:pPr>
              <w:rPr>
                <w:szCs w:val="24"/>
              </w:rPr>
            </w:pPr>
            <w:r>
              <w:rPr>
                <w:szCs w:val="24"/>
              </w:rPr>
              <w:t xml:space="preserve">The implementation </w:t>
            </w:r>
            <w:r w:rsidR="000F0056">
              <w:rPr>
                <w:szCs w:val="24"/>
              </w:rPr>
              <w:t>designed earlier will be implemented in C++.</w:t>
            </w:r>
          </w:p>
        </w:tc>
      </w:tr>
      <w:tr w:rsidR="003C0EDC" w14:paraId="6A62FD23" w14:textId="77777777" w:rsidTr="004C6713">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500590B" w14:textId="081DD7A8" w:rsidR="003C0EDC" w:rsidRDefault="003C0EDC" w:rsidP="003C0EDC">
            <w:pPr>
              <w:rPr>
                <w:szCs w:val="24"/>
              </w:rPr>
            </w:pPr>
            <w:r>
              <w:rPr>
                <w:szCs w:val="24"/>
              </w:rPr>
              <w:t>Project part 5: Project test cases</w:t>
            </w:r>
          </w:p>
        </w:tc>
        <w:tc>
          <w:tcPr>
            <w:tcW w:w="2988" w:type="pct"/>
            <w:tcBorders>
              <w:top w:val="outset" w:sz="6" w:space="0" w:color="auto"/>
              <w:left w:val="outset" w:sz="6" w:space="0" w:color="auto"/>
              <w:bottom w:val="outset" w:sz="6" w:space="0" w:color="auto"/>
              <w:right w:val="outset" w:sz="6" w:space="0" w:color="auto"/>
            </w:tcBorders>
            <w:vAlign w:val="center"/>
          </w:tcPr>
          <w:p w14:paraId="3964C83F" w14:textId="0E1B149C" w:rsidR="003C0EDC" w:rsidRDefault="000F0056" w:rsidP="003C0EDC">
            <w:pPr>
              <w:rPr>
                <w:szCs w:val="24"/>
              </w:rPr>
            </w:pPr>
            <w:r>
              <w:rPr>
                <w:szCs w:val="24"/>
              </w:rPr>
              <w:t>We will create test cases for our program to test for bugs.</w:t>
            </w:r>
          </w:p>
        </w:tc>
      </w:tr>
      <w:tr w:rsidR="003C0EDC" w:rsidRPr="00D50F83" w14:paraId="2078EC6A" w14:textId="77777777" w:rsidTr="004C6713">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2D6587B" w14:textId="0C0579D4" w:rsidR="003C0EDC" w:rsidRPr="00D50F83" w:rsidRDefault="003C0EDC" w:rsidP="003C0EDC">
            <w:pPr>
              <w:rPr>
                <w:szCs w:val="24"/>
              </w:rPr>
            </w:pPr>
            <w:r w:rsidRPr="00D50F83">
              <w:rPr>
                <w:szCs w:val="24"/>
              </w:rPr>
              <w:t>Updated project management plan, requirements, design, test cases, C++ code, user manual</w:t>
            </w:r>
          </w:p>
        </w:tc>
        <w:tc>
          <w:tcPr>
            <w:tcW w:w="2988" w:type="pct"/>
            <w:tcBorders>
              <w:top w:val="outset" w:sz="6" w:space="0" w:color="auto"/>
              <w:left w:val="outset" w:sz="6" w:space="0" w:color="auto"/>
              <w:bottom w:val="outset" w:sz="6" w:space="0" w:color="auto"/>
              <w:right w:val="outset" w:sz="6" w:space="0" w:color="auto"/>
            </w:tcBorders>
            <w:vAlign w:val="center"/>
          </w:tcPr>
          <w:p w14:paraId="540D6217" w14:textId="4EF2B8B8" w:rsidR="003C0EDC" w:rsidRPr="00D50F83" w:rsidRDefault="000F0056" w:rsidP="003C0EDC">
            <w:pPr>
              <w:rPr>
                <w:szCs w:val="24"/>
              </w:rPr>
            </w:pPr>
            <w:r>
              <w:rPr>
                <w:szCs w:val="24"/>
              </w:rPr>
              <w:t>Final edits will be made to the artifacts and code. These final edits will be checked by our Quality Assurance team members and will be submitted when production ready.</w:t>
            </w:r>
          </w:p>
        </w:tc>
      </w:tr>
    </w:tbl>
    <w:p w14:paraId="6D24C44B" w14:textId="77777777" w:rsidR="00BE10EF" w:rsidRPr="00D50F83" w:rsidRDefault="00BE10EF">
      <w:pPr>
        <w:pStyle w:val="infoblue0"/>
      </w:pPr>
    </w:p>
    <w:p w14:paraId="4F910B83" w14:textId="097FE60D" w:rsidR="00E918C5" w:rsidRPr="00D50F83" w:rsidRDefault="00E918C5" w:rsidP="00FC2B25">
      <w:pPr>
        <w:pStyle w:val="Heading3"/>
      </w:pPr>
      <w:bookmarkStart w:id="41" w:name="_Toc524312846"/>
      <w:r w:rsidRPr="00D50F83">
        <w:t>Releases</w:t>
      </w:r>
      <w:bookmarkEnd w:id="41"/>
    </w:p>
    <w:p w14:paraId="1DAB3B51" w14:textId="58F377CE" w:rsidR="00AD535E" w:rsidRPr="00D50F83" w:rsidRDefault="000F03E5">
      <w:pPr>
        <w:pStyle w:val="infoblue0"/>
        <w:rPr>
          <w:i w:val="0"/>
          <w:iCs w:val="0"/>
          <w:color w:val="auto"/>
        </w:rPr>
      </w:pPr>
      <w:r w:rsidRPr="00D50F83">
        <w:rPr>
          <w:i w:val="0"/>
          <w:iCs w:val="0"/>
          <w:color w:val="auto"/>
        </w:rPr>
        <w:t>We will have the following releases of our program</w:t>
      </w:r>
      <w:r w:rsidR="00302126" w:rsidRPr="00D50F83">
        <w:rPr>
          <w:i w:val="0"/>
          <w:iCs w:val="0"/>
          <w:color w:val="auto"/>
        </w:rPr>
        <w:t>:</w:t>
      </w:r>
    </w:p>
    <w:p w14:paraId="5A337124" w14:textId="4F56957E" w:rsidR="00302126" w:rsidRPr="00D50F83" w:rsidRDefault="00302126" w:rsidP="00302126">
      <w:pPr>
        <w:pStyle w:val="infoblue0"/>
        <w:rPr>
          <w:i w:val="0"/>
          <w:iCs w:val="0"/>
          <w:color w:val="auto"/>
        </w:rPr>
      </w:pPr>
      <w:r w:rsidRPr="00D50F83">
        <w:rPr>
          <w:i w:val="0"/>
          <w:iCs w:val="0"/>
          <w:color w:val="auto"/>
        </w:rPr>
        <w:t>Demo</w:t>
      </w:r>
      <w:r w:rsidR="00D8493D" w:rsidRPr="00D50F83">
        <w:rPr>
          <w:i w:val="0"/>
          <w:iCs w:val="0"/>
          <w:color w:val="auto"/>
        </w:rPr>
        <w:t xml:space="preserve"> (October 11</w:t>
      </w:r>
      <w:r w:rsidR="00D8493D" w:rsidRPr="00D50F83">
        <w:rPr>
          <w:i w:val="0"/>
          <w:iCs w:val="0"/>
          <w:color w:val="auto"/>
          <w:vertAlign w:val="superscript"/>
        </w:rPr>
        <w:t>th</w:t>
      </w:r>
      <w:r w:rsidR="00D8493D" w:rsidRPr="00D50F83">
        <w:rPr>
          <w:i w:val="0"/>
          <w:iCs w:val="0"/>
          <w:color w:val="auto"/>
        </w:rPr>
        <w:t>)</w:t>
      </w:r>
      <w:r w:rsidRPr="00D50F83">
        <w:rPr>
          <w:i w:val="0"/>
          <w:iCs w:val="0"/>
          <w:color w:val="auto"/>
        </w:rPr>
        <w:t>: The demo of the calculator will be able to perform all mathematical operations.</w:t>
      </w:r>
    </w:p>
    <w:p w14:paraId="156D8B43" w14:textId="44189797" w:rsidR="00302126" w:rsidRPr="00D50F83" w:rsidRDefault="00302126" w:rsidP="00302126">
      <w:pPr>
        <w:pStyle w:val="infoblue0"/>
        <w:rPr>
          <w:i w:val="0"/>
          <w:iCs w:val="0"/>
          <w:color w:val="auto"/>
        </w:rPr>
      </w:pPr>
      <w:r w:rsidRPr="00D50F83">
        <w:rPr>
          <w:i w:val="0"/>
          <w:iCs w:val="0"/>
          <w:color w:val="auto"/>
        </w:rPr>
        <w:t>Beta</w:t>
      </w:r>
      <w:r w:rsidR="00D8493D" w:rsidRPr="00D50F83">
        <w:rPr>
          <w:i w:val="0"/>
          <w:iCs w:val="0"/>
          <w:color w:val="auto"/>
        </w:rPr>
        <w:t xml:space="preserve"> (November 15</w:t>
      </w:r>
      <w:r w:rsidR="00D8493D" w:rsidRPr="00D50F83">
        <w:rPr>
          <w:i w:val="0"/>
          <w:iCs w:val="0"/>
          <w:color w:val="auto"/>
          <w:vertAlign w:val="superscript"/>
        </w:rPr>
        <w:t>th</w:t>
      </w:r>
      <w:r w:rsidR="00D8493D" w:rsidRPr="00D50F83">
        <w:rPr>
          <w:i w:val="0"/>
          <w:iCs w:val="0"/>
          <w:color w:val="auto"/>
        </w:rPr>
        <w:t>)</w:t>
      </w:r>
      <w:r w:rsidRPr="00D50F83">
        <w:rPr>
          <w:i w:val="0"/>
          <w:iCs w:val="0"/>
          <w:color w:val="auto"/>
        </w:rPr>
        <w:t xml:space="preserve">: The beta will be </w:t>
      </w:r>
      <w:proofErr w:type="gramStart"/>
      <w:r w:rsidRPr="00D50F83">
        <w:rPr>
          <w:i w:val="0"/>
          <w:iCs w:val="0"/>
          <w:color w:val="auto"/>
        </w:rPr>
        <w:t>similar to</w:t>
      </w:r>
      <w:proofErr w:type="gramEnd"/>
      <w:r w:rsidRPr="00D50F83">
        <w:rPr>
          <w:i w:val="0"/>
          <w:iCs w:val="0"/>
          <w:color w:val="auto"/>
        </w:rPr>
        <w:t xml:space="preserve"> the </w:t>
      </w:r>
      <w:r w:rsidR="006A5EE9" w:rsidRPr="00D50F83">
        <w:rPr>
          <w:i w:val="0"/>
          <w:iCs w:val="0"/>
          <w:color w:val="auto"/>
        </w:rPr>
        <w:t>demo with the exception that it will also be able to interpret parentheses</w:t>
      </w:r>
      <w:r w:rsidR="00C717D1" w:rsidRPr="00D50F83">
        <w:rPr>
          <w:i w:val="0"/>
          <w:iCs w:val="0"/>
          <w:color w:val="auto"/>
        </w:rPr>
        <w:t xml:space="preserve">. It will also be able to </w:t>
      </w:r>
      <w:r w:rsidR="00FC2B25" w:rsidRPr="00D50F83">
        <w:rPr>
          <w:i w:val="0"/>
          <w:iCs w:val="0"/>
          <w:color w:val="auto"/>
        </w:rPr>
        <w:t>validate the given expression.</w:t>
      </w:r>
    </w:p>
    <w:p w14:paraId="66A3119E" w14:textId="77777777" w:rsidR="006A5EE9" w:rsidRPr="00D50F83" w:rsidRDefault="006A5EE9" w:rsidP="00302126">
      <w:pPr>
        <w:pStyle w:val="infoblue0"/>
        <w:rPr>
          <w:i w:val="0"/>
          <w:iCs w:val="0"/>
          <w:color w:val="auto"/>
        </w:rPr>
      </w:pPr>
    </w:p>
    <w:p w14:paraId="0A738AB1" w14:textId="77777777" w:rsidR="00E918C5" w:rsidRPr="00D50F83" w:rsidRDefault="00E918C5">
      <w:pPr>
        <w:pStyle w:val="Heading3"/>
      </w:pPr>
      <w:bookmarkStart w:id="42" w:name="_Toc524312847"/>
      <w:r w:rsidRPr="00D50F83">
        <w:t>Project Schedule</w:t>
      </w:r>
      <w:bookmarkEnd w:id="42"/>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51"/>
        <w:gridCol w:w="4940"/>
      </w:tblGrid>
      <w:tr w:rsidR="005F1A12" w:rsidRPr="00D50F83" w14:paraId="7EA19C31" w14:textId="77777777" w:rsidTr="00027492">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20B4AB5A" w14:textId="77777777" w:rsidR="005F1A12" w:rsidRPr="00D50F83" w:rsidRDefault="005F1A12" w:rsidP="00027492">
            <w:pPr>
              <w:rPr>
                <w:b/>
                <w:bCs/>
                <w:szCs w:val="24"/>
              </w:rPr>
            </w:pPr>
            <w:r w:rsidRPr="00D50F83">
              <w:rPr>
                <w:b/>
                <w:bCs/>
                <w:szCs w:val="24"/>
              </w:rPr>
              <w:t>Dates</w:t>
            </w:r>
          </w:p>
        </w:tc>
        <w:tc>
          <w:tcPr>
            <w:tcW w:w="2988" w:type="pct"/>
            <w:tcBorders>
              <w:top w:val="outset" w:sz="6" w:space="0" w:color="auto"/>
              <w:left w:val="outset" w:sz="6" w:space="0" w:color="auto"/>
              <w:bottom w:val="outset" w:sz="6" w:space="0" w:color="auto"/>
              <w:right w:val="outset" w:sz="6" w:space="0" w:color="auto"/>
            </w:tcBorders>
            <w:vAlign w:val="center"/>
          </w:tcPr>
          <w:p w14:paraId="4E1E61FA" w14:textId="77777777" w:rsidR="005F1A12" w:rsidRPr="00D50F83" w:rsidRDefault="005F1A12" w:rsidP="00027492">
            <w:pPr>
              <w:rPr>
                <w:b/>
                <w:bCs/>
                <w:szCs w:val="24"/>
              </w:rPr>
            </w:pPr>
            <w:r w:rsidRPr="00D50F83">
              <w:rPr>
                <w:b/>
                <w:bCs/>
                <w:szCs w:val="24"/>
              </w:rPr>
              <w:t>Deliverables</w:t>
            </w:r>
          </w:p>
        </w:tc>
      </w:tr>
      <w:tr w:rsidR="005F1A12" w:rsidRPr="00D50F83" w14:paraId="3420CF3D" w14:textId="77777777" w:rsidTr="00027492">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18F204FB" w14:textId="77777777" w:rsidR="005F1A12" w:rsidRPr="00D50F83" w:rsidRDefault="005F1A12" w:rsidP="00027492">
            <w:pPr>
              <w:rPr>
                <w:szCs w:val="24"/>
              </w:rPr>
            </w:pPr>
            <w:r w:rsidRPr="00D50F83">
              <w:rPr>
                <w:szCs w:val="24"/>
              </w:rPr>
              <w:lastRenderedPageBreak/>
              <w:t>September 21</w:t>
            </w:r>
            <w:r w:rsidRPr="00D50F83">
              <w:rPr>
                <w:szCs w:val="24"/>
                <w:vertAlign w:val="superscript"/>
              </w:rPr>
              <w:t>st</w:t>
            </w:r>
            <w:r w:rsidRPr="00D50F83">
              <w:rPr>
                <w:szCs w:val="24"/>
              </w:rPr>
              <w:t xml:space="preserve"> </w:t>
            </w:r>
          </w:p>
        </w:tc>
        <w:tc>
          <w:tcPr>
            <w:tcW w:w="2988" w:type="pct"/>
            <w:tcBorders>
              <w:top w:val="outset" w:sz="6" w:space="0" w:color="auto"/>
              <w:left w:val="outset" w:sz="6" w:space="0" w:color="auto"/>
              <w:bottom w:val="outset" w:sz="6" w:space="0" w:color="auto"/>
              <w:right w:val="outset" w:sz="6" w:space="0" w:color="auto"/>
            </w:tcBorders>
            <w:vAlign w:val="center"/>
          </w:tcPr>
          <w:p w14:paraId="17B5CA5B" w14:textId="77777777" w:rsidR="005F1A12" w:rsidRPr="00D50F83" w:rsidRDefault="005F1A12" w:rsidP="00027492">
            <w:pPr>
              <w:rPr>
                <w:szCs w:val="24"/>
              </w:rPr>
            </w:pPr>
            <w:r w:rsidRPr="00D50F83">
              <w:rPr>
                <w:szCs w:val="24"/>
              </w:rPr>
              <w:t>Project part 1: Project management plan</w:t>
            </w:r>
          </w:p>
        </w:tc>
      </w:tr>
      <w:tr w:rsidR="005F1A12" w:rsidRPr="00D50F83" w14:paraId="5739CBB7" w14:textId="77777777" w:rsidTr="00027492">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9BB2A41" w14:textId="77777777" w:rsidR="005F1A12" w:rsidRPr="00D50F83" w:rsidRDefault="005F1A12" w:rsidP="00027492">
            <w:pPr>
              <w:rPr>
                <w:szCs w:val="24"/>
              </w:rPr>
            </w:pPr>
            <w:r w:rsidRPr="00D50F83">
              <w:rPr>
                <w:szCs w:val="24"/>
              </w:rPr>
              <w:t>October 26</w:t>
            </w:r>
            <w:r w:rsidRPr="00D50F83">
              <w:rPr>
                <w:szCs w:val="24"/>
                <w:vertAlign w:val="superscript"/>
              </w:rPr>
              <w:t>th</w:t>
            </w:r>
            <w:r w:rsidRPr="00D50F83">
              <w:rPr>
                <w:szCs w:val="24"/>
              </w:rPr>
              <w:t xml:space="preserve"> </w:t>
            </w:r>
          </w:p>
        </w:tc>
        <w:tc>
          <w:tcPr>
            <w:tcW w:w="2988" w:type="pct"/>
            <w:tcBorders>
              <w:top w:val="outset" w:sz="6" w:space="0" w:color="auto"/>
              <w:left w:val="outset" w:sz="6" w:space="0" w:color="auto"/>
              <w:bottom w:val="outset" w:sz="6" w:space="0" w:color="auto"/>
              <w:right w:val="outset" w:sz="6" w:space="0" w:color="auto"/>
            </w:tcBorders>
            <w:vAlign w:val="center"/>
          </w:tcPr>
          <w:p w14:paraId="4C50EA50" w14:textId="77777777" w:rsidR="005F1A12" w:rsidRPr="00D50F83" w:rsidRDefault="005F1A12" w:rsidP="00027492">
            <w:pPr>
              <w:rPr>
                <w:szCs w:val="24"/>
              </w:rPr>
            </w:pPr>
            <w:r w:rsidRPr="00D50F83">
              <w:rPr>
                <w:szCs w:val="24"/>
              </w:rPr>
              <w:t>Project part 2: Project requirements</w:t>
            </w:r>
          </w:p>
        </w:tc>
      </w:tr>
      <w:tr w:rsidR="005F1A12" w:rsidRPr="00D50F83" w14:paraId="11B0CC6E" w14:textId="77777777" w:rsidTr="00027492">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5F48FE59" w14:textId="77777777" w:rsidR="005F1A12" w:rsidRPr="00D50F83" w:rsidRDefault="005F1A12" w:rsidP="00027492">
            <w:pPr>
              <w:rPr>
                <w:szCs w:val="24"/>
              </w:rPr>
            </w:pPr>
            <w:r w:rsidRPr="00D50F83">
              <w:rPr>
                <w:szCs w:val="24"/>
              </w:rPr>
              <w:t>November 2</w:t>
            </w:r>
            <w:r w:rsidRPr="00D50F83">
              <w:rPr>
                <w:szCs w:val="24"/>
                <w:vertAlign w:val="superscript"/>
              </w:rPr>
              <w:t>nd</w:t>
            </w:r>
            <w:r w:rsidRPr="00D50F83">
              <w:rPr>
                <w:szCs w:val="24"/>
              </w:rPr>
              <w:t xml:space="preserve"> </w:t>
            </w:r>
          </w:p>
        </w:tc>
        <w:tc>
          <w:tcPr>
            <w:tcW w:w="2988" w:type="pct"/>
            <w:tcBorders>
              <w:top w:val="outset" w:sz="6" w:space="0" w:color="auto"/>
              <w:left w:val="outset" w:sz="6" w:space="0" w:color="auto"/>
              <w:bottom w:val="outset" w:sz="6" w:space="0" w:color="auto"/>
              <w:right w:val="outset" w:sz="6" w:space="0" w:color="auto"/>
            </w:tcBorders>
            <w:vAlign w:val="center"/>
          </w:tcPr>
          <w:p w14:paraId="0E52987E" w14:textId="77777777" w:rsidR="005F1A12" w:rsidRPr="00D50F83" w:rsidRDefault="005F1A12" w:rsidP="00027492">
            <w:pPr>
              <w:rPr>
                <w:szCs w:val="24"/>
              </w:rPr>
            </w:pPr>
            <w:r w:rsidRPr="00D50F83">
              <w:rPr>
                <w:szCs w:val="24"/>
              </w:rPr>
              <w:t>Project part 3: Project architecture and design</w:t>
            </w:r>
          </w:p>
        </w:tc>
      </w:tr>
      <w:tr w:rsidR="005F1A12" w:rsidRPr="00D50F83" w14:paraId="5673CB9E" w14:textId="77777777" w:rsidTr="00027492">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469F4358" w14:textId="77777777" w:rsidR="005F1A12" w:rsidRPr="00D50F83" w:rsidRDefault="005F1A12" w:rsidP="00027492">
            <w:pPr>
              <w:rPr>
                <w:szCs w:val="24"/>
              </w:rPr>
            </w:pPr>
            <w:r w:rsidRPr="00D50F83">
              <w:rPr>
                <w:szCs w:val="24"/>
              </w:rPr>
              <w:t>November 14</w:t>
            </w:r>
            <w:r w:rsidRPr="00D50F83">
              <w:rPr>
                <w:szCs w:val="24"/>
                <w:vertAlign w:val="superscript"/>
              </w:rPr>
              <w:t>th</w:t>
            </w:r>
            <w:r w:rsidRPr="00D50F83">
              <w:rPr>
                <w:szCs w:val="24"/>
              </w:rPr>
              <w:t xml:space="preserve"> </w:t>
            </w:r>
          </w:p>
        </w:tc>
        <w:tc>
          <w:tcPr>
            <w:tcW w:w="2988" w:type="pct"/>
            <w:tcBorders>
              <w:top w:val="outset" w:sz="6" w:space="0" w:color="auto"/>
              <w:left w:val="outset" w:sz="6" w:space="0" w:color="auto"/>
              <w:bottom w:val="outset" w:sz="6" w:space="0" w:color="auto"/>
              <w:right w:val="outset" w:sz="6" w:space="0" w:color="auto"/>
            </w:tcBorders>
            <w:vAlign w:val="center"/>
          </w:tcPr>
          <w:p w14:paraId="66E76753" w14:textId="77777777" w:rsidR="005F1A12" w:rsidRPr="00D50F83" w:rsidRDefault="005F1A12" w:rsidP="00027492">
            <w:pPr>
              <w:rPr>
                <w:szCs w:val="24"/>
              </w:rPr>
            </w:pPr>
            <w:r w:rsidRPr="00D50F83">
              <w:rPr>
                <w:szCs w:val="24"/>
              </w:rPr>
              <w:t>Project part 4: Project implementation</w:t>
            </w:r>
          </w:p>
        </w:tc>
      </w:tr>
      <w:tr w:rsidR="005F1A12" w:rsidRPr="00D50F83" w14:paraId="6536D1CB" w14:textId="77777777" w:rsidTr="00027492">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3575EE4" w14:textId="77777777" w:rsidR="005F1A12" w:rsidRPr="00D50F83" w:rsidRDefault="005F1A12" w:rsidP="00027492">
            <w:pPr>
              <w:rPr>
                <w:szCs w:val="24"/>
              </w:rPr>
            </w:pPr>
            <w:r w:rsidRPr="00D50F83">
              <w:rPr>
                <w:szCs w:val="24"/>
              </w:rPr>
              <w:t>November 28</w:t>
            </w:r>
            <w:r w:rsidRPr="00D50F83">
              <w:rPr>
                <w:szCs w:val="24"/>
                <w:vertAlign w:val="superscript"/>
              </w:rPr>
              <w:t>th</w:t>
            </w:r>
            <w:r w:rsidRPr="00D50F83">
              <w:rPr>
                <w:szCs w:val="24"/>
              </w:rPr>
              <w:t xml:space="preserve"> </w:t>
            </w:r>
          </w:p>
        </w:tc>
        <w:tc>
          <w:tcPr>
            <w:tcW w:w="2988" w:type="pct"/>
            <w:tcBorders>
              <w:top w:val="outset" w:sz="6" w:space="0" w:color="auto"/>
              <w:left w:val="outset" w:sz="6" w:space="0" w:color="auto"/>
              <w:bottom w:val="outset" w:sz="6" w:space="0" w:color="auto"/>
              <w:right w:val="outset" w:sz="6" w:space="0" w:color="auto"/>
            </w:tcBorders>
            <w:vAlign w:val="center"/>
          </w:tcPr>
          <w:p w14:paraId="39E01949" w14:textId="77777777" w:rsidR="005F1A12" w:rsidRPr="00D50F83" w:rsidRDefault="005F1A12" w:rsidP="00027492">
            <w:pPr>
              <w:rPr>
                <w:szCs w:val="24"/>
              </w:rPr>
            </w:pPr>
            <w:r w:rsidRPr="00D50F83">
              <w:rPr>
                <w:szCs w:val="24"/>
              </w:rPr>
              <w:t>Project part 5: Project test cases</w:t>
            </w:r>
          </w:p>
        </w:tc>
      </w:tr>
      <w:tr w:rsidR="005F1A12" w:rsidRPr="00D50F83" w14:paraId="429EC3B3" w14:textId="77777777" w:rsidTr="00027492">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031B5581" w14:textId="77777777" w:rsidR="005F1A12" w:rsidRPr="00D50F83" w:rsidRDefault="005F1A12" w:rsidP="00027492">
            <w:pPr>
              <w:rPr>
                <w:szCs w:val="24"/>
              </w:rPr>
            </w:pPr>
            <w:r w:rsidRPr="00D50F83">
              <w:rPr>
                <w:szCs w:val="24"/>
              </w:rPr>
              <w:t>December 5</w:t>
            </w:r>
            <w:r w:rsidRPr="00D50F83">
              <w:rPr>
                <w:szCs w:val="24"/>
                <w:vertAlign w:val="superscript"/>
              </w:rPr>
              <w:t>th</w:t>
            </w:r>
            <w:r w:rsidRPr="00D50F83">
              <w:rPr>
                <w:szCs w:val="24"/>
              </w:rPr>
              <w:t xml:space="preserve"> </w:t>
            </w:r>
          </w:p>
        </w:tc>
        <w:tc>
          <w:tcPr>
            <w:tcW w:w="2988" w:type="pct"/>
            <w:tcBorders>
              <w:top w:val="outset" w:sz="6" w:space="0" w:color="auto"/>
              <w:left w:val="outset" w:sz="6" w:space="0" w:color="auto"/>
              <w:bottom w:val="outset" w:sz="6" w:space="0" w:color="auto"/>
              <w:right w:val="outset" w:sz="6" w:space="0" w:color="auto"/>
            </w:tcBorders>
            <w:vAlign w:val="center"/>
          </w:tcPr>
          <w:p w14:paraId="4AABF9E6" w14:textId="77777777" w:rsidR="005F1A12" w:rsidRPr="00D50F83" w:rsidRDefault="005F1A12" w:rsidP="00027492">
            <w:pPr>
              <w:rPr>
                <w:szCs w:val="24"/>
              </w:rPr>
            </w:pPr>
            <w:r w:rsidRPr="00D50F83">
              <w:rPr>
                <w:szCs w:val="24"/>
              </w:rPr>
              <w:t>Updated project management plan, requirements, design, test cases, C++ code, user manual</w:t>
            </w:r>
          </w:p>
        </w:tc>
      </w:tr>
    </w:tbl>
    <w:p w14:paraId="4C252613" w14:textId="77777777" w:rsidR="00497F10" w:rsidRPr="00D50F83" w:rsidRDefault="00497F10" w:rsidP="00497F10">
      <w:pPr>
        <w:ind w:left="720"/>
      </w:pPr>
    </w:p>
    <w:p w14:paraId="43A4A584" w14:textId="77777777" w:rsidR="00E918C5" w:rsidRPr="00D50F83" w:rsidRDefault="00E918C5">
      <w:pPr>
        <w:pStyle w:val="Heading3"/>
      </w:pPr>
      <w:bookmarkStart w:id="43" w:name="_Toc524312848"/>
      <w:r w:rsidRPr="00D50F83">
        <w:t>Project Resourcing</w:t>
      </w:r>
      <w:bookmarkEnd w:id="43"/>
    </w:p>
    <w:p w14:paraId="11F41394" w14:textId="4BCF730F" w:rsidR="00E918C5" w:rsidRPr="00D50F83" w:rsidRDefault="00E918C5">
      <w:pPr>
        <w:pStyle w:val="infoblue0"/>
        <w:rPr>
          <w:color w:val="auto"/>
        </w:rPr>
      </w:pPr>
      <w:r w:rsidRPr="00D50F83">
        <w:t> </w:t>
      </w:r>
      <w:r w:rsidR="00F30063" w:rsidRPr="00D50F83">
        <w:rPr>
          <w:color w:val="auto"/>
        </w:rPr>
        <w:t>Not Applicable</w:t>
      </w:r>
    </w:p>
    <w:p w14:paraId="5B9FCB89" w14:textId="77777777" w:rsidR="00E918C5" w:rsidRPr="00E25B61" w:rsidRDefault="00E918C5">
      <w:pPr>
        <w:pStyle w:val="Heading2"/>
      </w:pPr>
      <w:bookmarkStart w:id="44" w:name="_Toc447095892"/>
      <w:bookmarkStart w:id="45" w:name="_Toc512930361"/>
      <w:bookmarkStart w:id="46" w:name="_Toc447095893"/>
      <w:bookmarkStart w:id="47" w:name="_Toc512930362"/>
      <w:bookmarkStart w:id="48" w:name="_Toc430447687"/>
      <w:bookmarkStart w:id="49" w:name="_Toc447095894"/>
      <w:bookmarkStart w:id="50" w:name="_Toc512930363"/>
      <w:bookmarkStart w:id="51" w:name="_Toc430447688"/>
      <w:bookmarkStart w:id="52" w:name="_Toc430447689"/>
      <w:bookmarkStart w:id="53" w:name="_Toc447095895"/>
      <w:bookmarkStart w:id="54" w:name="_Toc512930364"/>
      <w:bookmarkStart w:id="55" w:name="_Toc430447690"/>
      <w:bookmarkStart w:id="56" w:name="_Toc447095896"/>
      <w:bookmarkStart w:id="57" w:name="_Toc512930365"/>
      <w:bookmarkStart w:id="58" w:name="_Toc447095897"/>
      <w:bookmarkStart w:id="59" w:name="_Toc512930366"/>
      <w:bookmarkStart w:id="60" w:name="_Toc430447691"/>
      <w:bookmarkStart w:id="61" w:name="_Toc447095898"/>
      <w:bookmarkStart w:id="62" w:name="_Toc512930367"/>
      <w:bookmarkStart w:id="63" w:name="_Toc447095908"/>
      <w:bookmarkStart w:id="64" w:name="_Toc512930368"/>
      <w:bookmarkStart w:id="65" w:name="_Toc513004379"/>
      <w:bookmarkStart w:id="66" w:name="_Toc11132112"/>
      <w:bookmarkEnd w:id="0"/>
      <w:bookmarkEnd w:id="3"/>
      <w:bookmarkEnd w:id="4"/>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E25B61">
        <w:t>Project Monitoring and Control</w:t>
      </w:r>
      <w:bookmarkEnd w:id="65"/>
      <w:bookmarkEnd w:id="66"/>
    </w:p>
    <w:p w14:paraId="649600FC" w14:textId="1C3B9C20" w:rsidR="007B197A" w:rsidRDefault="00EE1F8B" w:rsidP="00EE1F8B">
      <w:pPr>
        <w:pStyle w:val="infoblue0"/>
        <w:numPr>
          <w:ilvl w:val="0"/>
          <w:numId w:val="49"/>
        </w:numPr>
        <w:rPr>
          <w:i w:val="0"/>
          <w:iCs w:val="0"/>
          <w:color w:val="auto"/>
        </w:rPr>
      </w:pPr>
      <w:bookmarkStart w:id="67" w:name="_Toc447095909"/>
      <w:r>
        <w:rPr>
          <w:i w:val="0"/>
          <w:iCs w:val="0"/>
          <w:color w:val="auto"/>
        </w:rPr>
        <w:t xml:space="preserve">Requirements Management: </w:t>
      </w:r>
      <w:r w:rsidR="00105DEA">
        <w:rPr>
          <w:i w:val="0"/>
          <w:iCs w:val="0"/>
          <w:color w:val="auto"/>
        </w:rPr>
        <w:t>Our code and artifacts will be in a GitHub repository. The current and all previous</w:t>
      </w:r>
      <w:r w:rsidR="007D31D1">
        <w:rPr>
          <w:i w:val="0"/>
          <w:iCs w:val="0"/>
          <w:color w:val="auto"/>
        </w:rPr>
        <w:t xml:space="preserve"> versions of the code will be accessible there.</w:t>
      </w:r>
    </w:p>
    <w:p w14:paraId="7B314D35" w14:textId="2A426EE3" w:rsidR="00EE1F8B" w:rsidRDefault="00EE1F8B" w:rsidP="00EE1F8B">
      <w:pPr>
        <w:pStyle w:val="infoblue0"/>
        <w:numPr>
          <w:ilvl w:val="0"/>
          <w:numId w:val="49"/>
        </w:numPr>
        <w:rPr>
          <w:i w:val="0"/>
          <w:iCs w:val="0"/>
          <w:color w:val="auto"/>
        </w:rPr>
      </w:pPr>
      <w:r>
        <w:rPr>
          <w:i w:val="0"/>
          <w:iCs w:val="0"/>
          <w:color w:val="auto"/>
        </w:rPr>
        <w:t>Quality Control:</w:t>
      </w:r>
      <w:r w:rsidR="007D31D1">
        <w:rPr>
          <w:i w:val="0"/>
          <w:iCs w:val="0"/>
          <w:color w:val="auto"/>
        </w:rPr>
        <w:t xml:space="preserve"> During </w:t>
      </w:r>
      <w:r w:rsidR="00C048EB">
        <w:rPr>
          <w:i w:val="0"/>
          <w:iCs w:val="0"/>
          <w:color w:val="auto"/>
        </w:rPr>
        <w:t>meetings, members of the group will collaborate on documents and code to ensure the quality of the documents. The Quality Assurance team member will validate our work with other artifacts we have produced.</w:t>
      </w:r>
    </w:p>
    <w:p w14:paraId="00FB826D" w14:textId="333A6CAC" w:rsidR="00EE1F8B" w:rsidRDefault="00EE1F8B" w:rsidP="00EE1F8B">
      <w:pPr>
        <w:pStyle w:val="infoblue0"/>
        <w:numPr>
          <w:ilvl w:val="0"/>
          <w:numId w:val="49"/>
        </w:numPr>
        <w:rPr>
          <w:i w:val="0"/>
          <w:iCs w:val="0"/>
          <w:color w:val="auto"/>
        </w:rPr>
      </w:pPr>
      <w:r>
        <w:rPr>
          <w:i w:val="0"/>
          <w:iCs w:val="0"/>
          <w:color w:val="auto"/>
        </w:rPr>
        <w:t>Risk Management:</w:t>
      </w:r>
      <w:r w:rsidR="00C048EB">
        <w:rPr>
          <w:i w:val="0"/>
          <w:iCs w:val="0"/>
          <w:color w:val="auto"/>
        </w:rPr>
        <w:t xml:space="preserve"> </w:t>
      </w:r>
      <w:r w:rsidR="0019575B">
        <w:rPr>
          <w:i w:val="0"/>
          <w:iCs w:val="0"/>
          <w:color w:val="auto"/>
        </w:rPr>
        <w:t>During some meetings we will examine risks and determine which risks may be of concern. To mitigate risk, we will attempt to do things the correct way the first time even if it takes more time. Our quality assurance team member will be closely watching our work to try to mitigate these risks as well.</w:t>
      </w:r>
    </w:p>
    <w:p w14:paraId="2526F111" w14:textId="0F62A628" w:rsidR="00EE1F8B" w:rsidRPr="00EE1F8B" w:rsidRDefault="00EE1F8B" w:rsidP="00EE1F8B">
      <w:pPr>
        <w:pStyle w:val="infoblue0"/>
        <w:numPr>
          <w:ilvl w:val="0"/>
          <w:numId w:val="49"/>
        </w:numPr>
        <w:rPr>
          <w:i w:val="0"/>
          <w:iCs w:val="0"/>
          <w:color w:val="auto"/>
        </w:rPr>
      </w:pPr>
      <w:r>
        <w:rPr>
          <w:i w:val="0"/>
          <w:iCs w:val="0"/>
          <w:color w:val="auto"/>
        </w:rPr>
        <w:t xml:space="preserve">Configuration </w:t>
      </w:r>
      <w:r w:rsidR="007B4A1A">
        <w:rPr>
          <w:i w:val="0"/>
          <w:iCs w:val="0"/>
          <w:color w:val="auto"/>
        </w:rPr>
        <w:t>Management:</w:t>
      </w:r>
      <w:r w:rsidR="00712BF8">
        <w:rPr>
          <w:i w:val="0"/>
          <w:iCs w:val="0"/>
          <w:color w:val="auto"/>
        </w:rPr>
        <w:t xml:space="preserve"> A</w:t>
      </w:r>
      <w:r w:rsidR="0019575B">
        <w:rPr>
          <w:i w:val="0"/>
          <w:iCs w:val="0"/>
          <w:color w:val="auto"/>
        </w:rPr>
        <w:t>ll change requests will be submitted as issues to GitHub. They will be approved by our configuration management team member and checked over by our quality assurance team member. For docu</w:t>
      </w:r>
      <w:r w:rsidR="00F613A7">
        <w:rPr>
          <w:i w:val="0"/>
          <w:iCs w:val="0"/>
          <w:color w:val="auto"/>
        </w:rPr>
        <w:t xml:space="preserve">ments and code submitted to GitHub, we will make sure all names use underscore rather </w:t>
      </w:r>
      <w:r w:rsidR="00B70E33">
        <w:rPr>
          <w:i w:val="0"/>
          <w:iCs w:val="0"/>
          <w:color w:val="auto"/>
        </w:rPr>
        <w:t>than space and that source code file names will be concise. For documents, the date of addition to GitHub will be postpended to the file name. For the time being, there is no plan to delete old files and they will be kept indefinitely. Everyone will have the repository on their laptops, and as such, we will not have a backup device exclusively dedicated to this repository.</w:t>
      </w:r>
    </w:p>
    <w:p w14:paraId="1199E73D" w14:textId="777DBACA" w:rsidR="00E918C5" w:rsidRPr="00D50F83" w:rsidRDefault="00E918C5" w:rsidP="00913B72">
      <w:pPr>
        <w:pStyle w:val="Heading2"/>
        <w:rPr>
          <w:b w:val="0"/>
          <w:bCs/>
        </w:rPr>
      </w:pPr>
      <w:bookmarkStart w:id="68" w:name="_Toc11132113"/>
      <w:r w:rsidRPr="00D50F83">
        <w:rPr>
          <w:rStyle w:val="Strong"/>
        </w:rPr>
        <w:t>Requirements Management</w:t>
      </w:r>
      <w:bookmarkStart w:id="69" w:name="_Toc447095910"/>
      <w:bookmarkEnd w:id="67"/>
      <w:bookmarkEnd w:id="68"/>
    </w:p>
    <w:p w14:paraId="5848D571" w14:textId="6FB9B476" w:rsidR="00E918C5" w:rsidRPr="00D50F83" w:rsidRDefault="007B25DD">
      <w:pPr>
        <w:pStyle w:val="BodyText"/>
        <w:rPr>
          <w:rStyle w:val="Strong"/>
          <w:b w:val="0"/>
          <w:bCs w:val="0"/>
        </w:rPr>
      </w:pPr>
      <w:bookmarkStart w:id="70" w:name="_Toc447095912"/>
      <w:bookmarkEnd w:id="69"/>
      <w:r w:rsidRPr="00D50F83">
        <w:rPr>
          <w:rStyle w:val="Strong"/>
          <w:b w:val="0"/>
          <w:bCs w:val="0"/>
        </w:rPr>
        <w:t>Not Applicable</w:t>
      </w:r>
    </w:p>
    <w:p w14:paraId="7D31386C" w14:textId="77777777" w:rsidR="00E918C5" w:rsidRPr="00D50F83" w:rsidRDefault="00E918C5" w:rsidP="00443638">
      <w:pPr>
        <w:pStyle w:val="Heading2"/>
        <w:rPr>
          <w:rStyle w:val="Strong"/>
        </w:rPr>
      </w:pPr>
      <w:bookmarkStart w:id="71" w:name="_Toc11132114"/>
      <w:r w:rsidRPr="00D50F83">
        <w:rPr>
          <w:rStyle w:val="Strong"/>
        </w:rPr>
        <w:t>Quality Control</w:t>
      </w:r>
      <w:bookmarkEnd w:id="70"/>
      <w:bookmarkEnd w:id="71"/>
    </w:p>
    <w:p w14:paraId="31B5736D" w14:textId="3727DBFC" w:rsidR="00E918C5" w:rsidRPr="00D50F83" w:rsidRDefault="00905761">
      <w:pPr>
        <w:pStyle w:val="BodyText"/>
        <w:rPr>
          <w:rStyle w:val="Strong"/>
          <w:b w:val="0"/>
          <w:bCs w:val="0"/>
        </w:rPr>
      </w:pPr>
      <w:bookmarkStart w:id="72" w:name="_Toc447095913"/>
      <w:r w:rsidRPr="00D50F83">
        <w:rPr>
          <w:rStyle w:val="Strong"/>
          <w:b w:val="0"/>
          <w:bCs w:val="0"/>
        </w:rPr>
        <w:t>Deliverables will go through a review to ensure that all requirements are fulfilled and to find defects. We will have</w:t>
      </w:r>
      <w:r w:rsidR="00BB01F4" w:rsidRPr="00D50F83">
        <w:rPr>
          <w:rStyle w:val="Strong"/>
          <w:b w:val="0"/>
          <w:bCs w:val="0"/>
        </w:rPr>
        <w:t xml:space="preserve"> a</w:t>
      </w:r>
      <w:r w:rsidRPr="00D50F83">
        <w:rPr>
          <w:rStyle w:val="Strong"/>
          <w:b w:val="0"/>
          <w:bCs w:val="0"/>
        </w:rPr>
        <w:t xml:space="preserve"> </w:t>
      </w:r>
      <w:r w:rsidR="00BB01F4" w:rsidRPr="00D50F83">
        <w:rPr>
          <w:rStyle w:val="Strong"/>
          <w:b w:val="0"/>
          <w:bCs w:val="0"/>
        </w:rPr>
        <w:t>team member dedicated specifically to quality assurance. In our case, this role will be fulfilled by Ellia. All deliverables will be checked by her. She will get the final say in the approval of any deliverable.</w:t>
      </w:r>
    </w:p>
    <w:p w14:paraId="1919E0EF" w14:textId="77777777" w:rsidR="00E918C5" w:rsidRPr="00D50F83" w:rsidRDefault="00E918C5" w:rsidP="00443638">
      <w:pPr>
        <w:pStyle w:val="Heading2"/>
        <w:rPr>
          <w:rStyle w:val="Strong"/>
        </w:rPr>
      </w:pPr>
      <w:bookmarkStart w:id="73" w:name="_Toc11132115"/>
      <w:r w:rsidRPr="00D50F83">
        <w:rPr>
          <w:rStyle w:val="Strong"/>
        </w:rPr>
        <w:t xml:space="preserve">Reporting </w:t>
      </w:r>
      <w:bookmarkEnd w:id="72"/>
      <w:r w:rsidRPr="00D50F83">
        <w:rPr>
          <w:rStyle w:val="Strong"/>
        </w:rPr>
        <w:t>and Measurement</w:t>
      </w:r>
      <w:bookmarkEnd w:id="73"/>
    </w:p>
    <w:p w14:paraId="1F771586" w14:textId="5AFCE6CC" w:rsidR="007B25DD" w:rsidRPr="00D50F83" w:rsidRDefault="007B25DD" w:rsidP="007B25DD">
      <w:pPr>
        <w:pStyle w:val="BodyText"/>
        <w:ind w:left="0"/>
        <w:rPr>
          <w:rStyle w:val="Strong"/>
          <w:b w:val="0"/>
          <w:bCs w:val="0"/>
        </w:rPr>
      </w:pPr>
      <w:bookmarkStart w:id="74" w:name="_Toc447095915"/>
      <w:r w:rsidRPr="00D50F83">
        <w:rPr>
          <w:rStyle w:val="Strong"/>
        </w:rPr>
        <w:tab/>
      </w:r>
      <w:r w:rsidRPr="00D50F83">
        <w:rPr>
          <w:rStyle w:val="Strong"/>
          <w:b w:val="0"/>
          <w:bCs w:val="0"/>
        </w:rPr>
        <w:t>Not Applicable</w:t>
      </w:r>
    </w:p>
    <w:p w14:paraId="5E10C0DA" w14:textId="77777777" w:rsidR="00E918C5" w:rsidRPr="00D50F83" w:rsidRDefault="00E918C5" w:rsidP="00443638">
      <w:pPr>
        <w:pStyle w:val="Heading2"/>
        <w:rPr>
          <w:rStyle w:val="Strong"/>
        </w:rPr>
      </w:pPr>
      <w:bookmarkStart w:id="75" w:name="_Toc11132116"/>
      <w:r w:rsidRPr="00D50F83">
        <w:rPr>
          <w:rStyle w:val="Strong"/>
        </w:rPr>
        <w:t>Risk Management</w:t>
      </w:r>
      <w:bookmarkEnd w:id="75"/>
      <w:r w:rsidRPr="00D50F83">
        <w:rPr>
          <w:rStyle w:val="Strong"/>
        </w:rPr>
        <w:t xml:space="preserve"> </w:t>
      </w:r>
      <w:bookmarkEnd w:id="74"/>
    </w:p>
    <w:p w14:paraId="3A648C48" w14:textId="38B3290D" w:rsidR="00B1642F" w:rsidRPr="00D50F83" w:rsidRDefault="00B1642F" w:rsidP="00A163AA">
      <w:pPr>
        <w:pStyle w:val="BodyText"/>
        <w:spacing w:after="0"/>
        <w:rPr>
          <w:rStyle w:val="Strong"/>
          <w:b w:val="0"/>
          <w:bCs w:val="0"/>
        </w:rPr>
      </w:pPr>
      <w:bookmarkStart w:id="76" w:name="_Toc447095916"/>
      <w:r w:rsidRPr="00D50F83">
        <w:rPr>
          <w:rStyle w:val="Strong"/>
          <w:b w:val="0"/>
          <w:bCs w:val="0"/>
        </w:rPr>
        <w:t xml:space="preserve">Not all risks can be accounted for, but there are a few situations that are </w:t>
      </w:r>
      <w:r w:rsidR="008578DF" w:rsidRPr="00D50F83">
        <w:rPr>
          <w:rStyle w:val="Strong"/>
          <w:b w:val="0"/>
          <w:bCs w:val="0"/>
        </w:rPr>
        <w:t>foreseeable. A team member may leave or become sick and disrupt and cause a redistribution of the work. In addition, outside obligations and illness could prevent team members from being present at meetings and could prevent work from being completed effectively.</w:t>
      </w:r>
    </w:p>
    <w:p w14:paraId="06ADBFFF" w14:textId="5786B6DE" w:rsidR="00E918C5" w:rsidRPr="00D50F83" w:rsidRDefault="00E918C5" w:rsidP="00391668">
      <w:pPr>
        <w:pStyle w:val="Heading2"/>
        <w:rPr>
          <w:b w:val="0"/>
          <w:bCs/>
        </w:rPr>
      </w:pPr>
      <w:bookmarkStart w:id="77" w:name="_Toc11132117"/>
      <w:r w:rsidRPr="00D50F83">
        <w:rPr>
          <w:rStyle w:val="Strong"/>
        </w:rPr>
        <w:lastRenderedPageBreak/>
        <w:t>Configuration Management</w:t>
      </w:r>
      <w:bookmarkEnd w:id="77"/>
      <w:r w:rsidRPr="00D50F83">
        <w:rPr>
          <w:szCs w:val="24"/>
        </w:rPr>
        <w:t xml:space="preserve">  </w:t>
      </w:r>
    </w:p>
    <w:p w14:paraId="3A9C5D9F" w14:textId="21F3B570" w:rsidR="00E918C5" w:rsidRPr="00D50F83" w:rsidRDefault="004C3197" w:rsidP="00391668">
      <w:pPr>
        <w:pStyle w:val="BodyText"/>
        <w:rPr>
          <w:szCs w:val="24"/>
        </w:rPr>
      </w:pPr>
      <w:r w:rsidRPr="00D50F83">
        <w:rPr>
          <w:szCs w:val="24"/>
        </w:rPr>
        <w:t xml:space="preserve">We will use </w:t>
      </w:r>
      <w:r w:rsidR="00AE1CDD" w:rsidRPr="00D50F83">
        <w:rPr>
          <w:szCs w:val="24"/>
        </w:rPr>
        <w:t xml:space="preserve">Git as our VCS and will store our code and all artifacts on </w:t>
      </w:r>
      <w:r w:rsidR="00A7455E" w:rsidRPr="00D50F83">
        <w:rPr>
          <w:szCs w:val="24"/>
        </w:rPr>
        <w:t>GitHub</w:t>
      </w:r>
      <w:r w:rsidR="00AE1CDD" w:rsidRPr="00D50F83">
        <w:rPr>
          <w:szCs w:val="24"/>
        </w:rPr>
        <w:t xml:space="preserve">. All </w:t>
      </w:r>
      <w:r w:rsidR="00A7455E" w:rsidRPr="00D50F83">
        <w:rPr>
          <w:szCs w:val="24"/>
        </w:rPr>
        <w:t xml:space="preserve">change requests will be done through the issue request system in GitHub. The final program will be </w:t>
      </w:r>
      <w:r w:rsidR="00464BF5" w:rsidRPr="00D50F83">
        <w:rPr>
          <w:szCs w:val="24"/>
        </w:rPr>
        <w:t>managed by the Configuration Manager. Within our team, this role is fulfilled by R</w:t>
      </w:r>
      <w:r w:rsidR="00B74D38" w:rsidRPr="00D50F83">
        <w:rPr>
          <w:szCs w:val="24"/>
        </w:rPr>
        <w:t>iley. All pushes to GitHub will have to go through him. He will check the current change requests on GitHub and approve them at his dis</w:t>
      </w:r>
      <w:r w:rsidR="00391668" w:rsidRPr="00D50F83">
        <w:rPr>
          <w:szCs w:val="24"/>
        </w:rPr>
        <w:t>cretion.</w:t>
      </w:r>
      <w:bookmarkStart w:id="78" w:name="_Toc447095917"/>
      <w:bookmarkStart w:id="79" w:name="_Toc512930369"/>
      <w:bookmarkStart w:id="80" w:name="_Toc447095932"/>
      <w:bookmarkStart w:id="81" w:name="_Toc512930370"/>
      <w:bookmarkStart w:id="82" w:name="_Toc513004381"/>
      <w:bookmarkEnd w:id="76"/>
      <w:bookmarkEnd w:id="78"/>
      <w:bookmarkEnd w:id="79"/>
      <w:bookmarkEnd w:id="80"/>
      <w:bookmarkEnd w:id="81"/>
    </w:p>
    <w:p w14:paraId="400BD535" w14:textId="6CA273DE" w:rsidR="00E918C5" w:rsidRPr="00D50F83" w:rsidRDefault="00E918C5" w:rsidP="00403CA0">
      <w:pPr>
        <w:pStyle w:val="Heading1"/>
      </w:pPr>
      <w:bookmarkStart w:id="83" w:name="_Toc11132118"/>
      <w:r w:rsidRPr="00D50F83">
        <w:t>Annexes</w:t>
      </w:r>
      <w:bookmarkEnd w:id="82"/>
      <w:bookmarkEnd w:id="83"/>
    </w:p>
    <w:p w14:paraId="20FF1CA9" w14:textId="77777777" w:rsidR="00E918C5" w:rsidRPr="00D50F83" w:rsidRDefault="00E918C5">
      <w:pPr>
        <w:pStyle w:val="BodyText"/>
      </w:pPr>
      <w:r w:rsidRPr="00D50F83">
        <w:t>The project will follow the UPEDU process.</w:t>
      </w:r>
    </w:p>
    <w:p w14:paraId="75FB4107" w14:textId="290BF031" w:rsidR="00E918C5" w:rsidRPr="00C26778" w:rsidRDefault="00E918C5">
      <w:pPr>
        <w:pStyle w:val="BodyText"/>
      </w:pPr>
      <w:r w:rsidRPr="00D50F83">
        <w:t>Other applicable process plans are listed in the references section</w:t>
      </w:r>
      <w:r w:rsidR="009B5725" w:rsidRPr="00D50F83">
        <w:t>.</w:t>
      </w:r>
    </w:p>
    <w:p w14:paraId="42FAAE3E" w14:textId="77777777" w:rsidR="00E918C5" w:rsidRPr="00C26778" w:rsidRDefault="00E918C5">
      <w:pPr>
        <w:pStyle w:val="BodyText"/>
      </w:pPr>
    </w:p>
    <w:sectPr w:rsidR="00E918C5" w:rsidRPr="00C2677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F421D" w14:textId="77777777" w:rsidR="004A05DA" w:rsidRDefault="004A05DA">
      <w:pPr>
        <w:spacing w:line="240" w:lineRule="auto"/>
      </w:pPr>
      <w:r>
        <w:separator/>
      </w:r>
    </w:p>
  </w:endnote>
  <w:endnote w:type="continuationSeparator" w:id="0">
    <w:p w14:paraId="32E9D65E" w14:textId="77777777" w:rsidR="004A05DA" w:rsidRDefault="004A05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107D2"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A5DABB"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6060967B" w14:textId="77777777">
      <w:tc>
        <w:tcPr>
          <w:tcW w:w="3162" w:type="dxa"/>
          <w:tcBorders>
            <w:top w:val="nil"/>
            <w:left w:val="nil"/>
            <w:bottom w:val="nil"/>
            <w:right w:val="nil"/>
          </w:tcBorders>
        </w:tcPr>
        <w:p w14:paraId="7F085246" w14:textId="77777777" w:rsidR="00C251DF" w:rsidRDefault="00C251DF">
          <w:pPr>
            <w:ind w:right="360"/>
          </w:pPr>
          <w:r>
            <w:t>Confidential</w:t>
          </w:r>
        </w:p>
      </w:tc>
      <w:tc>
        <w:tcPr>
          <w:tcW w:w="3162" w:type="dxa"/>
          <w:tcBorders>
            <w:top w:val="nil"/>
            <w:left w:val="nil"/>
            <w:bottom w:val="nil"/>
            <w:right w:val="nil"/>
          </w:tcBorders>
        </w:tcPr>
        <w:p w14:paraId="7D4943E2" w14:textId="5D9AA816" w:rsidR="00C251DF" w:rsidRDefault="00C251DF">
          <w:pPr>
            <w:jc w:val="center"/>
          </w:pPr>
          <w:r>
            <w:sym w:font="Symbol" w:char="F0D3"/>
          </w:r>
          <w:fldSimple w:instr=" DOCPROPERTY &quot;Company&quot;  \* MERGEFORMAT ">
            <w:r w:rsidR="002D4EFA">
              <w:t>&lt;Company Name&gt;</w:t>
            </w:r>
          </w:fldSimple>
          <w:r>
            <w:t xml:space="preserve">, </w:t>
          </w:r>
          <w:r>
            <w:fldChar w:fldCharType="begin"/>
          </w:r>
          <w:r>
            <w:instrText xml:space="preserve"> DATE \@ "yyyy" </w:instrText>
          </w:r>
          <w:r>
            <w:fldChar w:fldCharType="separate"/>
          </w:r>
          <w:r w:rsidR="00B1681A">
            <w:rPr>
              <w:noProof/>
            </w:rPr>
            <w:t>2023</w:t>
          </w:r>
          <w:r>
            <w:fldChar w:fldCharType="end"/>
          </w:r>
        </w:p>
      </w:tc>
      <w:tc>
        <w:tcPr>
          <w:tcW w:w="3162" w:type="dxa"/>
          <w:tcBorders>
            <w:top w:val="nil"/>
            <w:left w:val="nil"/>
            <w:bottom w:val="nil"/>
            <w:right w:val="nil"/>
          </w:tcBorders>
        </w:tcPr>
        <w:p w14:paraId="7EBE2A10"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7479D176"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E5C"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2097D" w14:textId="77777777" w:rsidR="004A05DA" w:rsidRDefault="004A05DA">
      <w:pPr>
        <w:spacing w:line="240" w:lineRule="auto"/>
      </w:pPr>
      <w:r>
        <w:separator/>
      </w:r>
    </w:p>
  </w:footnote>
  <w:footnote w:type="continuationSeparator" w:id="0">
    <w:p w14:paraId="77BCAEA2" w14:textId="77777777" w:rsidR="004A05DA" w:rsidRDefault="004A05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27B39" w14:textId="77777777" w:rsidR="00C251DF" w:rsidRDefault="00C251DF">
    <w:pPr>
      <w:rPr>
        <w:sz w:val="24"/>
      </w:rPr>
    </w:pPr>
  </w:p>
  <w:p w14:paraId="719DE9BC" w14:textId="77777777" w:rsidR="00C251DF" w:rsidRDefault="00C251DF">
    <w:pPr>
      <w:pBdr>
        <w:top w:val="single" w:sz="6" w:space="1" w:color="auto"/>
      </w:pBdr>
      <w:rPr>
        <w:sz w:val="24"/>
      </w:rPr>
    </w:pPr>
  </w:p>
  <w:p w14:paraId="521CBBB2" w14:textId="29ADE961" w:rsidR="00C251DF" w:rsidRDefault="002D4EFA">
    <w:pPr>
      <w:pBdr>
        <w:bottom w:val="single" w:sz="6" w:space="1" w:color="auto"/>
      </w:pBdr>
      <w:jc w:val="right"/>
      <w:rPr>
        <w:rFonts w:ascii="Arial" w:hAnsi="Arial"/>
        <w:b/>
        <w:sz w:val="36"/>
      </w:rPr>
    </w:pPr>
    <w:r>
      <w:rPr>
        <w:rFonts w:ascii="Arial" w:hAnsi="Arial"/>
        <w:b/>
        <w:sz w:val="36"/>
      </w:rPr>
      <w:t>Jayhawks</w:t>
    </w:r>
  </w:p>
  <w:p w14:paraId="335972CF" w14:textId="77777777" w:rsidR="00C251DF" w:rsidRDefault="00C251DF">
    <w:pPr>
      <w:pBdr>
        <w:bottom w:val="single" w:sz="6" w:space="1" w:color="auto"/>
      </w:pBdr>
      <w:jc w:val="right"/>
      <w:rPr>
        <w:sz w:val="24"/>
      </w:rPr>
    </w:pPr>
  </w:p>
  <w:p w14:paraId="09962C32"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403B31D5" w14:textId="77777777">
      <w:tc>
        <w:tcPr>
          <w:tcW w:w="6379" w:type="dxa"/>
        </w:tcPr>
        <w:p w14:paraId="68224C48" w14:textId="3A9959BD" w:rsidR="00C251DF" w:rsidRDefault="002D4EFA">
          <w:r>
            <w:t>Arithmetic Expression Evaluator</w:t>
          </w:r>
        </w:p>
      </w:tc>
      <w:tc>
        <w:tcPr>
          <w:tcW w:w="3179" w:type="dxa"/>
        </w:tcPr>
        <w:p w14:paraId="06D54EC3" w14:textId="3282C229" w:rsidR="00C251DF" w:rsidRDefault="00C251DF">
          <w:pPr>
            <w:tabs>
              <w:tab w:val="left" w:pos="1135"/>
            </w:tabs>
            <w:spacing w:before="40"/>
            <w:ind w:right="68"/>
          </w:pPr>
          <w:r>
            <w:t xml:space="preserve"> Version:          1.0</w:t>
          </w:r>
        </w:p>
      </w:tc>
    </w:tr>
    <w:tr w:rsidR="00C251DF" w14:paraId="0252E294" w14:textId="77777777">
      <w:tc>
        <w:tcPr>
          <w:tcW w:w="6379" w:type="dxa"/>
        </w:tcPr>
        <w:p w14:paraId="39F38B8D" w14:textId="77777777" w:rsidR="00C251DF" w:rsidRDefault="00000000">
          <w:fldSimple w:instr=" TITLE  \* MERGEFORMAT ">
            <w:r w:rsidR="002D4EFA">
              <w:t>Software Development Plan</w:t>
            </w:r>
          </w:fldSimple>
        </w:p>
      </w:tc>
      <w:tc>
        <w:tcPr>
          <w:tcW w:w="3179" w:type="dxa"/>
        </w:tcPr>
        <w:p w14:paraId="4F3D6B86" w14:textId="4A010121" w:rsidR="00C251DF" w:rsidRDefault="00C251DF">
          <w:r>
            <w:t xml:space="preserve">  Date: </w:t>
          </w:r>
          <w:r w:rsidR="002D4EFA">
            <w:t>1</w:t>
          </w:r>
          <w:r w:rsidR="00E34772">
            <w:t>3</w:t>
          </w:r>
          <w:r>
            <w:t>/</w:t>
          </w:r>
          <w:r w:rsidR="002D4EFA">
            <w:t>09</w:t>
          </w:r>
          <w:r>
            <w:t>/</w:t>
          </w:r>
          <w:r w:rsidR="002D4EFA">
            <w:t>2023</w:t>
          </w:r>
        </w:p>
      </w:tc>
    </w:tr>
    <w:tr w:rsidR="00C251DF" w14:paraId="45185694" w14:textId="77777777">
      <w:tc>
        <w:tcPr>
          <w:tcW w:w="9558" w:type="dxa"/>
          <w:gridSpan w:val="2"/>
        </w:tcPr>
        <w:p w14:paraId="40CAF4A6" w14:textId="15348653" w:rsidR="00C251DF" w:rsidRPr="00B1681A" w:rsidRDefault="00394A05">
          <w:r w:rsidRPr="00394A05">
            <w:t>Software</w:t>
          </w:r>
          <w:r w:rsidR="00B1681A">
            <w:t>_</w:t>
          </w:r>
          <w:r w:rsidRPr="00394A05">
            <w:t>Development</w:t>
          </w:r>
          <w:r w:rsidR="00B1681A">
            <w:t>_</w:t>
          </w:r>
          <w:r w:rsidRPr="00394A05">
            <w:t>Plan</w:t>
          </w:r>
          <w:r w:rsidR="00B1681A">
            <w:t>_9_13_2023</w:t>
          </w:r>
          <w:r w:rsidR="003426CE">
            <w:t>.docx</w:t>
          </w:r>
        </w:p>
      </w:tc>
    </w:tr>
  </w:tbl>
  <w:p w14:paraId="51BE472D"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BE1F"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EF17BA2"/>
    <w:multiLevelType w:val="hybridMultilevel"/>
    <w:tmpl w:val="5EB25C0C"/>
    <w:lvl w:ilvl="0" w:tplc="9DFC565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0D508DB"/>
    <w:multiLevelType w:val="hybridMultilevel"/>
    <w:tmpl w:val="A18884B4"/>
    <w:lvl w:ilvl="0" w:tplc="1E2CDF78">
      <w:numFmt w:val="bullet"/>
      <w:lvlText w:val="-"/>
      <w:lvlJc w:val="left"/>
      <w:pPr>
        <w:ind w:left="1128" w:hanging="360"/>
      </w:pPr>
      <w:rPr>
        <w:rFonts w:ascii="Times New Roman" w:eastAsia="Times New Roman" w:hAnsi="Times New Roman" w:cs="Times New Roman"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33"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E70E46"/>
    <w:multiLevelType w:val="hybridMultilevel"/>
    <w:tmpl w:val="85F2FEA4"/>
    <w:lvl w:ilvl="0" w:tplc="0084323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DAF1DE8"/>
    <w:multiLevelType w:val="multilevel"/>
    <w:tmpl w:val="FAAE7A7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0"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962343439">
    <w:abstractNumId w:val="0"/>
  </w:num>
  <w:num w:numId="2" w16cid:durableId="547570288">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368647269">
    <w:abstractNumId w:val="40"/>
  </w:num>
  <w:num w:numId="4" w16cid:durableId="9182749">
    <w:abstractNumId w:val="6"/>
  </w:num>
  <w:num w:numId="5" w16cid:durableId="1990790710">
    <w:abstractNumId w:val="11"/>
  </w:num>
  <w:num w:numId="6" w16cid:durableId="1695811175">
    <w:abstractNumId w:val="29"/>
  </w:num>
  <w:num w:numId="7" w16cid:durableId="1295284189">
    <w:abstractNumId w:val="39"/>
  </w:num>
  <w:num w:numId="8" w16cid:durableId="710686722">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1429696495">
    <w:abstractNumId w:val="35"/>
  </w:num>
  <w:num w:numId="10" w16cid:durableId="1891653664">
    <w:abstractNumId w:val="30"/>
  </w:num>
  <w:num w:numId="11" w16cid:durableId="98112382">
    <w:abstractNumId w:val="4"/>
  </w:num>
  <w:num w:numId="12" w16cid:durableId="1851555515">
    <w:abstractNumId w:val="20"/>
  </w:num>
  <w:num w:numId="13" w16cid:durableId="366834894">
    <w:abstractNumId w:val="45"/>
  </w:num>
  <w:num w:numId="14" w16cid:durableId="1629093993">
    <w:abstractNumId w:val="28"/>
  </w:num>
  <w:num w:numId="15" w16cid:durableId="1801651685">
    <w:abstractNumId w:val="27"/>
  </w:num>
  <w:num w:numId="16" w16cid:durableId="1120077850">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2018606232">
    <w:abstractNumId w:val="2"/>
  </w:num>
  <w:num w:numId="18" w16cid:durableId="742995215">
    <w:abstractNumId w:val="43"/>
  </w:num>
  <w:num w:numId="19" w16cid:durableId="1210998008">
    <w:abstractNumId w:val="7"/>
  </w:num>
  <w:num w:numId="20" w16cid:durableId="1409841340">
    <w:abstractNumId w:val="21"/>
  </w:num>
  <w:num w:numId="21" w16cid:durableId="339625830">
    <w:abstractNumId w:val="19"/>
  </w:num>
  <w:num w:numId="22" w16cid:durableId="1236865160">
    <w:abstractNumId w:val="42"/>
  </w:num>
  <w:num w:numId="23" w16cid:durableId="1809738112">
    <w:abstractNumId w:val="18"/>
  </w:num>
  <w:num w:numId="24" w16cid:durableId="565577631">
    <w:abstractNumId w:val="13"/>
  </w:num>
  <w:num w:numId="25" w16cid:durableId="145361049">
    <w:abstractNumId w:val="41"/>
  </w:num>
  <w:num w:numId="26" w16cid:durableId="127170150">
    <w:abstractNumId w:val="25"/>
  </w:num>
  <w:num w:numId="27" w16cid:durableId="1791438708">
    <w:abstractNumId w:val="15"/>
  </w:num>
  <w:num w:numId="28" w16cid:durableId="860820849">
    <w:abstractNumId w:val="23"/>
  </w:num>
  <w:num w:numId="29" w16cid:durableId="1285581925">
    <w:abstractNumId w:val="17"/>
  </w:num>
  <w:num w:numId="30" w16cid:durableId="832449998">
    <w:abstractNumId w:val="37"/>
  </w:num>
  <w:num w:numId="31" w16cid:durableId="1796214189">
    <w:abstractNumId w:val="12"/>
  </w:num>
  <w:num w:numId="32" w16cid:durableId="1244334695">
    <w:abstractNumId w:val="10"/>
  </w:num>
  <w:num w:numId="33" w16cid:durableId="1439983824">
    <w:abstractNumId w:val="8"/>
  </w:num>
  <w:num w:numId="34" w16cid:durableId="1040671094">
    <w:abstractNumId w:val="33"/>
  </w:num>
  <w:num w:numId="35" w16cid:durableId="854920928">
    <w:abstractNumId w:val="16"/>
  </w:num>
  <w:num w:numId="36" w16cid:durableId="1529443951">
    <w:abstractNumId w:val="24"/>
  </w:num>
  <w:num w:numId="37" w16cid:durableId="1317612692">
    <w:abstractNumId w:val="5"/>
  </w:num>
  <w:num w:numId="38" w16cid:durableId="1909916326">
    <w:abstractNumId w:val="26"/>
  </w:num>
  <w:num w:numId="39" w16cid:durableId="1290211093">
    <w:abstractNumId w:val="14"/>
  </w:num>
  <w:num w:numId="40" w16cid:durableId="1316496845">
    <w:abstractNumId w:val="3"/>
  </w:num>
  <w:num w:numId="41" w16cid:durableId="1497382309">
    <w:abstractNumId w:val="36"/>
  </w:num>
  <w:num w:numId="42" w16cid:durableId="713891172">
    <w:abstractNumId w:val="46"/>
  </w:num>
  <w:num w:numId="43" w16cid:durableId="967473075">
    <w:abstractNumId w:val="22"/>
  </w:num>
  <w:num w:numId="44" w16cid:durableId="1851021228">
    <w:abstractNumId w:val="44"/>
  </w:num>
  <w:num w:numId="45" w16cid:durableId="828984950">
    <w:abstractNumId w:val="9"/>
  </w:num>
  <w:num w:numId="46" w16cid:durableId="288979664">
    <w:abstractNumId w:val="38"/>
  </w:num>
  <w:num w:numId="47" w16cid:durableId="1047949222">
    <w:abstractNumId w:val="32"/>
  </w:num>
  <w:num w:numId="48" w16cid:durableId="720516721">
    <w:abstractNumId w:val="31"/>
  </w:num>
  <w:num w:numId="49" w16cid:durableId="139273075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4EFA"/>
    <w:rsid w:val="000068EE"/>
    <w:rsid w:val="00014738"/>
    <w:rsid w:val="000635A3"/>
    <w:rsid w:val="00071BE8"/>
    <w:rsid w:val="00093F84"/>
    <w:rsid w:val="000C149A"/>
    <w:rsid w:val="000E1494"/>
    <w:rsid w:val="000F0056"/>
    <w:rsid w:val="000F03E5"/>
    <w:rsid w:val="000F3D32"/>
    <w:rsid w:val="00105DEA"/>
    <w:rsid w:val="00106291"/>
    <w:rsid w:val="00125BE1"/>
    <w:rsid w:val="0013216F"/>
    <w:rsid w:val="0014623E"/>
    <w:rsid w:val="00150A15"/>
    <w:rsid w:val="00156983"/>
    <w:rsid w:val="00162D51"/>
    <w:rsid w:val="00172BC6"/>
    <w:rsid w:val="0017790A"/>
    <w:rsid w:val="0019575B"/>
    <w:rsid w:val="001B0721"/>
    <w:rsid w:val="001B2E1B"/>
    <w:rsid w:val="001B4D2C"/>
    <w:rsid w:val="001D0285"/>
    <w:rsid w:val="001D65B0"/>
    <w:rsid w:val="00206E14"/>
    <w:rsid w:val="00223D4F"/>
    <w:rsid w:val="00236808"/>
    <w:rsid w:val="0024661C"/>
    <w:rsid w:val="00256EC7"/>
    <w:rsid w:val="002A7C82"/>
    <w:rsid w:val="002C0346"/>
    <w:rsid w:val="002D4EFA"/>
    <w:rsid w:val="002E01B0"/>
    <w:rsid w:val="002F249E"/>
    <w:rsid w:val="002F496D"/>
    <w:rsid w:val="00302126"/>
    <w:rsid w:val="00310A4E"/>
    <w:rsid w:val="003174E1"/>
    <w:rsid w:val="003426CE"/>
    <w:rsid w:val="003535FF"/>
    <w:rsid w:val="00353EFD"/>
    <w:rsid w:val="00363E6B"/>
    <w:rsid w:val="00391668"/>
    <w:rsid w:val="00394A05"/>
    <w:rsid w:val="003B238F"/>
    <w:rsid w:val="003C0EDC"/>
    <w:rsid w:val="003D24C1"/>
    <w:rsid w:val="003F3B84"/>
    <w:rsid w:val="003F4A8E"/>
    <w:rsid w:val="00403CA0"/>
    <w:rsid w:val="00411EC3"/>
    <w:rsid w:val="00443638"/>
    <w:rsid w:val="0045535D"/>
    <w:rsid w:val="00464BF5"/>
    <w:rsid w:val="004753D8"/>
    <w:rsid w:val="00475508"/>
    <w:rsid w:val="00476D4C"/>
    <w:rsid w:val="00480DCB"/>
    <w:rsid w:val="00482324"/>
    <w:rsid w:val="00497C31"/>
    <w:rsid w:val="00497F10"/>
    <w:rsid w:val="004A05DA"/>
    <w:rsid w:val="004A45FB"/>
    <w:rsid w:val="004B5D70"/>
    <w:rsid w:val="004C3197"/>
    <w:rsid w:val="004E52D7"/>
    <w:rsid w:val="0050483C"/>
    <w:rsid w:val="005158C7"/>
    <w:rsid w:val="00516019"/>
    <w:rsid w:val="00533426"/>
    <w:rsid w:val="005414F6"/>
    <w:rsid w:val="005433F9"/>
    <w:rsid w:val="00567AFB"/>
    <w:rsid w:val="005B2B0C"/>
    <w:rsid w:val="005C0D60"/>
    <w:rsid w:val="005C7111"/>
    <w:rsid w:val="005E65BD"/>
    <w:rsid w:val="005F1A12"/>
    <w:rsid w:val="005F1AC2"/>
    <w:rsid w:val="006035F2"/>
    <w:rsid w:val="00613186"/>
    <w:rsid w:val="00651815"/>
    <w:rsid w:val="00653E93"/>
    <w:rsid w:val="00660F26"/>
    <w:rsid w:val="006700C8"/>
    <w:rsid w:val="00671AC0"/>
    <w:rsid w:val="00683806"/>
    <w:rsid w:val="00692C54"/>
    <w:rsid w:val="006A483E"/>
    <w:rsid w:val="006A5EE9"/>
    <w:rsid w:val="006A7AA6"/>
    <w:rsid w:val="006A7AB2"/>
    <w:rsid w:val="006F4210"/>
    <w:rsid w:val="00712BF8"/>
    <w:rsid w:val="0072499F"/>
    <w:rsid w:val="00730656"/>
    <w:rsid w:val="00741580"/>
    <w:rsid w:val="00747DB9"/>
    <w:rsid w:val="00766CD3"/>
    <w:rsid w:val="007719A4"/>
    <w:rsid w:val="00787178"/>
    <w:rsid w:val="007B197A"/>
    <w:rsid w:val="007B25DD"/>
    <w:rsid w:val="007B4A1A"/>
    <w:rsid w:val="007D11B7"/>
    <w:rsid w:val="007D31D1"/>
    <w:rsid w:val="007D4D58"/>
    <w:rsid w:val="007D694F"/>
    <w:rsid w:val="007E035D"/>
    <w:rsid w:val="00834552"/>
    <w:rsid w:val="00854F8A"/>
    <w:rsid w:val="008578DF"/>
    <w:rsid w:val="0088633D"/>
    <w:rsid w:val="008B1AA4"/>
    <w:rsid w:val="008D0C04"/>
    <w:rsid w:val="008F26B1"/>
    <w:rsid w:val="00900E4E"/>
    <w:rsid w:val="00905761"/>
    <w:rsid w:val="00910053"/>
    <w:rsid w:val="00913B72"/>
    <w:rsid w:val="0094172A"/>
    <w:rsid w:val="00947DD9"/>
    <w:rsid w:val="00962A4E"/>
    <w:rsid w:val="00986865"/>
    <w:rsid w:val="009A1074"/>
    <w:rsid w:val="009B5725"/>
    <w:rsid w:val="009B7D8C"/>
    <w:rsid w:val="009D223D"/>
    <w:rsid w:val="00A042D1"/>
    <w:rsid w:val="00A163AA"/>
    <w:rsid w:val="00A479A4"/>
    <w:rsid w:val="00A71719"/>
    <w:rsid w:val="00A7455E"/>
    <w:rsid w:val="00A90984"/>
    <w:rsid w:val="00A92006"/>
    <w:rsid w:val="00AD535E"/>
    <w:rsid w:val="00AE1CDD"/>
    <w:rsid w:val="00B14A5D"/>
    <w:rsid w:val="00B1642F"/>
    <w:rsid w:val="00B1681A"/>
    <w:rsid w:val="00B1720A"/>
    <w:rsid w:val="00B40449"/>
    <w:rsid w:val="00B4355E"/>
    <w:rsid w:val="00B51D6C"/>
    <w:rsid w:val="00B70E33"/>
    <w:rsid w:val="00B74D38"/>
    <w:rsid w:val="00B82AF8"/>
    <w:rsid w:val="00B85538"/>
    <w:rsid w:val="00B8704C"/>
    <w:rsid w:val="00B87FD7"/>
    <w:rsid w:val="00BB01F4"/>
    <w:rsid w:val="00BB7BE4"/>
    <w:rsid w:val="00BC6296"/>
    <w:rsid w:val="00BE10EF"/>
    <w:rsid w:val="00BE3D2C"/>
    <w:rsid w:val="00C01A5E"/>
    <w:rsid w:val="00C048EB"/>
    <w:rsid w:val="00C251DF"/>
    <w:rsid w:val="00C26778"/>
    <w:rsid w:val="00C34774"/>
    <w:rsid w:val="00C717D1"/>
    <w:rsid w:val="00C86FE9"/>
    <w:rsid w:val="00C94BCB"/>
    <w:rsid w:val="00C965B6"/>
    <w:rsid w:val="00CA0340"/>
    <w:rsid w:val="00CA7A40"/>
    <w:rsid w:val="00CC10A5"/>
    <w:rsid w:val="00CD3CB2"/>
    <w:rsid w:val="00CF2CCD"/>
    <w:rsid w:val="00D054C8"/>
    <w:rsid w:val="00D07A8C"/>
    <w:rsid w:val="00D30C39"/>
    <w:rsid w:val="00D50F83"/>
    <w:rsid w:val="00D71DA6"/>
    <w:rsid w:val="00D77BD2"/>
    <w:rsid w:val="00D8493D"/>
    <w:rsid w:val="00D942C2"/>
    <w:rsid w:val="00D97862"/>
    <w:rsid w:val="00DC0F7C"/>
    <w:rsid w:val="00E0136D"/>
    <w:rsid w:val="00E25B61"/>
    <w:rsid w:val="00E34772"/>
    <w:rsid w:val="00E62913"/>
    <w:rsid w:val="00E67233"/>
    <w:rsid w:val="00E76447"/>
    <w:rsid w:val="00E91834"/>
    <w:rsid w:val="00E918C5"/>
    <w:rsid w:val="00ED21B3"/>
    <w:rsid w:val="00EE1F8B"/>
    <w:rsid w:val="00EF7AFF"/>
    <w:rsid w:val="00F212FE"/>
    <w:rsid w:val="00F30063"/>
    <w:rsid w:val="00F3103B"/>
    <w:rsid w:val="00F613A7"/>
    <w:rsid w:val="00F62BFF"/>
    <w:rsid w:val="00F65888"/>
    <w:rsid w:val="00F7232D"/>
    <w:rsid w:val="00F750FC"/>
    <w:rsid w:val="00F818F6"/>
    <w:rsid w:val="00FC2B25"/>
    <w:rsid w:val="00FC525A"/>
    <w:rsid w:val="00FD6C52"/>
    <w:rsid w:val="00FD7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544408"/>
  <w15:chartTrackingRefBased/>
  <w15:docId w15:val="{75619FF1-9955-4A65-80E7-D6D2DEBDE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175228">
      <w:bodyDiv w:val="1"/>
      <w:marLeft w:val="0"/>
      <w:marRight w:val="0"/>
      <w:marTop w:val="0"/>
      <w:marBottom w:val="0"/>
      <w:divBdr>
        <w:top w:val="none" w:sz="0" w:space="0" w:color="auto"/>
        <w:left w:val="none" w:sz="0" w:space="0" w:color="auto"/>
        <w:bottom w:val="none" w:sz="0" w:space="0" w:color="auto"/>
        <w:right w:val="none" w:sz="0" w:space="0" w:color="auto"/>
      </w:divBdr>
      <w:divsChild>
        <w:div w:id="1564365375">
          <w:marLeft w:val="0"/>
          <w:marRight w:val="0"/>
          <w:marTop w:val="0"/>
          <w:marBottom w:val="0"/>
          <w:divBdr>
            <w:top w:val="none" w:sz="0" w:space="0" w:color="auto"/>
            <w:left w:val="none" w:sz="0" w:space="0" w:color="auto"/>
            <w:bottom w:val="none" w:sz="0" w:space="0" w:color="auto"/>
            <w:right w:val="none" w:sz="0" w:space="0" w:color="auto"/>
          </w:divBdr>
          <w:divsChild>
            <w:div w:id="1333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process\workers\wk_any.ht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ie\Downloads\01-Project-Plan%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E12D1C050F5F649BAE38AC207C7246A" ma:contentTypeVersion="9" ma:contentTypeDescription="Create a new document." ma:contentTypeScope="" ma:versionID="e636ede5e83dafa15c41bbfeffc76f60">
  <xsd:schema xmlns:xsd="http://www.w3.org/2001/XMLSchema" xmlns:xs="http://www.w3.org/2001/XMLSchema" xmlns:p="http://schemas.microsoft.com/office/2006/metadata/properties" xmlns:ns3="9059cc19-5f03-4c08-b23a-ac85aeadcf76" xmlns:ns4="b66656ff-631d-4600-8b8c-a1e267d75d80" targetNamespace="http://schemas.microsoft.com/office/2006/metadata/properties" ma:root="true" ma:fieldsID="0ee57be024eddf5ee4ce21696c8162b9" ns3:_="" ns4:_="">
    <xsd:import namespace="9059cc19-5f03-4c08-b23a-ac85aeadcf76"/>
    <xsd:import namespace="b66656ff-631d-4600-8b8c-a1e267d75d8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59cc19-5f03-4c08-b23a-ac85aeadc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6656ff-631d-4600-8b8c-a1e267d75d8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9059cc19-5f03-4c08-b23a-ac85aeadcf76" xsi:nil="true"/>
  </documentManagement>
</p:properties>
</file>

<file path=customXml/itemProps1.xml><?xml version="1.0" encoding="utf-8"?>
<ds:datastoreItem xmlns:ds="http://schemas.openxmlformats.org/officeDocument/2006/customXml" ds:itemID="{A33C3287-2408-47B2-A96F-49BE847235E1}">
  <ds:schemaRefs>
    <ds:schemaRef ds:uri="http://schemas.microsoft.com/sharepoint/v3/contenttype/forms"/>
  </ds:schemaRefs>
</ds:datastoreItem>
</file>

<file path=customXml/itemProps2.xml><?xml version="1.0" encoding="utf-8"?>
<ds:datastoreItem xmlns:ds="http://schemas.openxmlformats.org/officeDocument/2006/customXml" ds:itemID="{20A887E2-BB9A-4989-B876-41F9F49B17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59cc19-5f03-4c08-b23a-ac85aeadcf76"/>
    <ds:schemaRef ds:uri="b66656ff-631d-4600-8b8c-a1e267d75d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03D07D-AECD-431C-BA7A-259F3EF9A744}">
  <ds:schemaRefs>
    <ds:schemaRef ds:uri="http://schemas.openxmlformats.org/officeDocument/2006/bibliography"/>
  </ds:schemaRefs>
</ds:datastoreItem>
</file>

<file path=customXml/itemProps4.xml><?xml version="1.0" encoding="utf-8"?>
<ds:datastoreItem xmlns:ds="http://schemas.openxmlformats.org/officeDocument/2006/customXml" ds:itemID="{4F7A2EBC-CB64-4EEE-BB45-1C93031F4F64}">
  <ds:schemaRefs>
    <ds:schemaRef ds:uri="http://schemas.microsoft.com/office/2006/metadata/properties"/>
    <ds:schemaRef ds:uri="http://schemas.microsoft.com/office/infopath/2007/PartnerControls"/>
    <ds:schemaRef ds:uri="9059cc19-5f03-4c08-b23a-ac85aeadcf76"/>
  </ds:schemaRefs>
</ds:datastoreItem>
</file>

<file path=docProps/app.xml><?xml version="1.0" encoding="utf-8"?>
<Properties xmlns="http://schemas.openxmlformats.org/officeDocument/2006/extended-properties" xmlns:vt="http://schemas.openxmlformats.org/officeDocument/2006/docPropsVTypes">
  <Template>01-Project-Plan (1)</Template>
  <TotalTime>336</TotalTime>
  <Pages>1</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11730</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Allie Stratton</dc:creator>
  <cp:keywords/>
  <dc:description/>
  <cp:lastModifiedBy>Timo Aranjo</cp:lastModifiedBy>
  <cp:revision>191</cp:revision>
  <cp:lastPrinted>1900-01-01T08:00:00Z</cp:lastPrinted>
  <dcterms:created xsi:type="dcterms:W3CDTF">2023-09-20T20:09:00Z</dcterms:created>
  <dcterms:modified xsi:type="dcterms:W3CDTF">2023-09-24T04:29:00Z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0x0101002E12D1C050F5F649BAE38AC207C7246A</vt:lpwstr>
  </property>
</Properties>
</file>