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29449" w14:textId="16A6C52E" w:rsidR="000D561C" w:rsidRPr="00431707" w:rsidRDefault="00A23F8E" w:rsidP="00BA1D0A">
      <w:pPr>
        <w:pStyle w:val="Title"/>
        <w:jc w:val="right"/>
      </w:pPr>
      <w:r>
        <w:rPr>
          <w:rStyle w:val="FootnoteReference"/>
        </w:rPr>
        <w:footnoteReference w:id="2"/>
      </w:r>
      <w:r w:rsidR="00BA1D0A">
        <w:t>Arithmetic Expression Evaluator</w:t>
      </w:r>
    </w:p>
    <w:p w14:paraId="2B9F8166" w14:textId="77777777" w:rsidR="000D561C" w:rsidRPr="00431707" w:rsidRDefault="000D561C">
      <w:pPr>
        <w:pStyle w:val="BodyText1"/>
        <w:spacing w:after="0"/>
        <w:rPr>
          <w:lang w:val="en-US"/>
        </w:rPr>
      </w:pPr>
    </w:p>
    <w:p w14:paraId="2133E778" w14:textId="2EF47AB3" w:rsidR="000D561C" w:rsidRPr="00431707" w:rsidRDefault="00605B74">
      <w:pPr>
        <w:pStyle w:val="Title"/>
        <w:jc w:val="right"/>
      </w:pPr>
      <w:r>
        <w:t>User’s Manual</w:t>
      </w:r>
    </w:p>
    <w:p w14:paraId="5F43B006" w14:textId="77777777" w:rsidR="000D561C" w:rsidRPr="00431707" w:rsidRDefault="000D561C"/>
    <w:p w14:paraId="42C4B052" w14:textId="25132DD2" w:rsidR="000D561C" w:rsidRPr="00431707" w:rsidRDefault="000D561C">
      <w:pPr>
        <w:pStyle w:val="Title"/>
        <w:jc w:val="right"/>
        <w:rPr>
          <w:sz w:val="28"/>
        </w:rPr>
      </w:pPr>
      <w:r w:rsidRPr="00431707">
        <w:rPr>
          <w:sz w:val="28"/>
        </w:rPr>
        <w:t>Version 1.0</w:t>
      </w:r>
    </w:p>
    <w:p w14:paraId="0EAD00F9" w14:textId="77777777" w:rsidR="000D561C" w:rsidRPr="00431707" w:rsidRDefault="000D561C">
      <w:pPr>
        <w:pStyle w:val="Title"/>
        <w:rPr>
          <w:sz w:val="28"/>
        </w:rPr>
      </w:pPr>
    </w:p>
    <w:p w14:paraId="1E0B195D" w14:textId="77777777" w:rsidR="000D561C" w:rsidRPr="00431707" w:rsidRDefault="000D561C">
      <w:pPr>
        <w:jc w:val="right"/>
      </w:pPr>
    </w:p>
    <w:p w14:paraId="28B5A143" w14:textId="77777777" w:rsidR="000D561C" w:rsidRPr="00431707" w:rsidRDefault="000D561C">
      <w:pPr>
        <w:pStyle w:val="InfoBlue"/>
        <w:sectPr w:rsidR="000D561C" w:rsidRPr="00431707">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vAlign w:val="center"/>
        </w:sectPr>
      </w:pPr>
    </w:p>
    <w:p w14:paraId="5AF8495A" w14:textId="77777777" w:rsidR="000D561C" w:rsidRPr="00431707" w:rsidRDefault="000D561C">
      <w:pPr>
        <w:pStyle w:val="Title"/>
      </w:pPr>
      <w:r w:rsidRPr="00431707">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D561C" w:rsidRPr="00431707" w14:paraId="4C5B10A4" w14:textId="77777777">
        <w:tc>
          <w:tcPr>
            <w:tcW w:w="2304" w:type="dxa"/>
          </w:tcPr>
          <w:p w14:paraId="0222DC83" w14:textId="77777777" w:rsidR="000D561C" w:rsidRPr="00431707" w:rsidRDefault="000D561C">
            <w:pPr>
              <w:pStyle w:val="Tabletext"/>
              <w:jc w:val="center"/>
              <w:rPr>
                <w:b/>
              </w:rPr>
            </w:pPr>
            <w:r w:rsidRPr="00431707">
              <w:rPr>
                <w:b/>
              </w:rPr>
              <w:t>Date</w:t>
            </w:r>
          </w:p>
        </w:tc>
        <w:tc>
          <w:tcPr>
            <w:tcW w:w="1152" w:type="dxa"/>
          </w:tcPr>
          <w:p w14:paraId="0E7246C3" w14:textId="77777777" w:rsidR="000D561C" w:rsidRPr="00431707" w:rsidRDefault="000D561C">
            <w:pPr>
              <w:pStyle w:val="Tabletext"/>
              <w:jc w:val="center"/>
              <w:rPr>
                <w:b/>
              </w:rPr>
            </w:pPr>
            <w:r w:rsidRPr="00431707">
              <w:rPr>
                <w:b/>
              </w:rPr>
              <w:t>Version</w:t>
            </w:r>
          </w:p>
        </w:tc>
        <w:tc>
          <w:tcPr>
            <w:tcW w:w="3744" w:type="dxa"/>
          </w:tcPr>
          <w:p w14:paraId="51117105" w14:textId="77777777" w:rsidR="000D561C" w:rsidRPr="00431707" w:rsidRDefault="000D561C">
            <w:pPr>
              <w:pStyle w:val="Tabletext"/>
              <w:jc w:val="center"/>
              <w:rPr>
                <w:b/>
              </w:rPr>
            </w:pPr>
            <w:r w:rsidRPr="00431707">
              <w:rPr>
                <w:b/>
              </w:rPr>
              <w:t>Description</w:t>
            </w:r>
          </w:p>
        </w:tc>
        <w:tc>
          <w:tcPr>
            <w:tcW w:w="2304" w:type="dxa"/>
          </w:tcPr>
          <w:p w14:paraId="2529B6EB" w14:textId="77777777" w:rsidR="000D561C" w:rsidRPr="00431707" w:rsidRDefault="000D561C">
            <w:pPr>
              <w:pStyle w:val="Tabletext"/>
              <w:jc w:val="center"/>
              <w:rPr>
                <w:b/>
              </w:rPr>
            </w:pPr>
            <w:r w:rsidRPr="00431707">
              <w:rPr>
                <w:b/>
              </w:rPr>
              <w:t>Author</w:t>
            </w:r>
          </w:p>
        </w:tc>
      </w:tr>
      <w:tr w:rsidR="000D561C" w:rsidRPr="00431707" w14:paraId="6E2BB02B" w14:textId="77777777">
        <w:tc>
          <w:tcPr>
            <w:tcW w:w="2304" w:type="dxa"/>
          </w:tcPr>
          <w:p w14:paraId="5C9A310D" w14:textId="5D10A0CA" w:rsidR="000D561C" w:rsidRPr="00431707" w:rsidRDefault="00BA1D0A">
            <w:pPr>
              <w:pStyle w:val="Tabletext"/>
            </w:pPr>
            <w:r>
              <w:t>29</w:t>
            </w:r>
            <w:r w:rsidR="000D561C" w:rsidRPr="00431707">
              <w:t>/</w:t>
            </w:r>
            <w:r>
              <w:t>11</w:t>
            </w:r>
            <w:r w:rsidR="000D561C" w:rsidRPr="00431707">
              <w:t>/</w:t>
            </w:r>
            <w:r>
              <w:t>2023</w:t>
            </w:r>
          </w:p>
        </w:tc>
        <w:tc>
          <w:tcPr>
            <w:tcW w:w="1152" w:type="dxa"/>
          </w:tcPr>
          <w:p w14:paraId="2258B8E2" w14:textId="64A64594" w:rsidR="000D561C" w:rsidRPr="00431707" w:rsidRDefault="00137822">
            <w:pPr>
              <w:pStyle w:val="Tabletext"/>
            </w:pPr>
            <w:r>
              <w:t>0</w:t>
            </w:r>
            <w:r w:rsidR="00BA1D0A">
              <w:t>.</w:t>
            </w:r>
            <w:r>
              <w:t>1</w:t>
            </w:r>
          </w:p>
        </w:tc>
        <w:tc>
          <w:tcPr>
            <w:tcW w:w="3744" w:type="dxa"/>
          </w:tcPr>
          <w:p w14:paraId="40B984ED" w14:textId="49588897" w:rsidR="000D561C" w:rsidRPr="00431707" w:rsidRDefault="00BA1D0A">
            <w:pPr>
              <w:pStyle w:val="Tabletext"/>
            </w:pPr>
            <w:r>
              <w:t>The initial user manual</w:t>
            </w:r>
          </w:p>
        </w:tc>
        <w:tc>
          <w:tcPr>
            <w:tcW w:w="2304" w:type="dxa"/>
          </w:tcPr>
          <w:p w14:paraId="282D553C" w14:textId="2F5D3F39" w:rsidR="000D561C" w:rsidRPr="00431707" w:rsidRDefault="00466916">
            <w:pPr>
              <w:pStyle w:val="Tabletext"/>
            </w:pPr>
            <w:r>
              <w:t>Alexandra, Deborah, Riley, Timo, Victor, Ellia</w:t>
            </w:r>
          </w:p>
        </w:tc>
      </w:tr>
      <w:tr w:rsidR="000D561C" w:rsidRPr="00431707" w14:paraId="67605FAF" w14:textId="77777777">
        <w:tc>
          <w:tcPr>
            <w:tcW w:w="2304" w:type="dxa"/>
          </w:tcPr>
          <w:p w14:paraId="1D124581" w14:textId="2EDFC5F8" w:rsidR="000D561C" w:rsidRPr="00431707" w:rsidRDefault="00137822">
            <w:pPr>
              <w:pStyle w:val="Tabletext"/>
            </w:pPr>
            <w:r>
              <w:t>03/12/2023</w:t>
            </w:r>
          </w:p>
        </w:tc>
        <w:tc>
          <w:tcPr>
            <w:tcW w:w="1152" w:type="dxa"/>
          </w:tcPr>
          <w:p w14:paraId="61011E48" w14:textId="03D8CCA0" w:rsidR="000D561C" w:rsidRPr="00431707" w:rsidRDefault="00137822">
            <w:pPr>
              <w:pStyle w:val="Tabletext"/>
            </w:pPr>
            <w:r>
              <w:t>1.0</w:t>
            </w:r>
          </w:p>
        </w:tc>
        <w:tc>
          <w:tcPr>
            <w:tcW w:w="3744" w:type="dxa"/>
          </w:tcPr>
          <w:p w14:paraId="02F3A7BF" w14:textId="0543019D" w:rsidR="000D561C" w:rsidRPr="00431707" w:rsidRDefault="00137822">
            <w:pPr>
              <w:pStyle w:val="Tabletext"/>
            </w:pPr>
            <w:r>
              <w:t>The finished user manual</w:t>
            </w:r>
          </w:p>
        </w:tc>
        <w:tc>
          <w:tcPr>
            <w:tcW w:w="2304" w:type="dxa"/>
          </w:tcPr>
          <w:p w14:paraId="5876F9F7" w14:textId="5AF78A90" w:rsidR="000D561C" w:rsidRPr="00431707" w:rsidRDefault="00137822">
            <w:pPr>
              <w:pStyle w:val="Tabletext"/>
            </w:pPr>
            <w:r>
              <w:t>Alexandra, Deborah, Riley, Timo, Victor, Ellia</w:t>
            </w:r>
          </w:p>
        </w:tc>
      </w:tr>
      <w:tr w:rsidR="000D561C" w:rsidRPr="00431707" w14:paraId="5E7AEAD7" w14:textId="77777777">
        <w:tc>
          <w:tcPr>
            <w:tcW w:w="2304" w:type="dxa"/>
          </w:tcPr>
          <w:p w14:paraId="77439D14" w14:textId="77777777" w:rsidR="000D561C" w:rsidRPr="00431707" w:rsidRDefault="000D561C">
            <w:pPr>
              <w:pStyle w:val="Tabletext"/>
            </w:pPr>
          </w:p>
        </w:tc>
        <w:tc>
          <w:tcPr>
            <w:tcW w:w="1152" w:type="dxa"/>
          </w:tcPr>
          <w:p w14:paraId="77EE06AB" w14:textId="77777777" w:rsidR="000D561C" w:rsidRPr="00431707" w:rsidRDefault="000D561C">
            <w:pPr>
              <w:pStyle w:val="Tabletext"/>
            </w:pPr>
          </w:p>
        </w:tc>
        <w:tc>
          <w:tcPr>
            <w:tcW w:w="3744" w:type="dxa"/>
          </w:tcPr>
          <w:p w14:paraId="0182B873" w14:textId="77777777" w:rsidR="000D561C" w:rsidRPr="00431707" w:rsidRDefault="000D561C">
            <w:pPr>
              <w:pStyle w:val="Tabletext"/>
            </w:pPr>
          </w:p>
        </w:tc>
        <w:tc>
          <w:tcPr>
            <w:tcW w:w="2304" w:type="dxa"/>
          </w:tcPr>
          <w:p w14:paraId="0EEABDAA" w14:textId="77777777" w:rsidR="000D561C" w:rsidRPr="00431707" w:rsidRDefault="000D561C">
            <w:pPr>
              <w:pStyle w:val="Tabletext"/>
            </w:pPr>
          </w:p>
        </w:tc>
      </w:tr>
      <w:tr w:rsidR="000D561C" w:rsidRPr="00431707" w14:paraId="64218510" w14:textId="77777777">
        <w:tc>
          <w:tcPr>
            <w:tcW w:w="2304" w:type="dxa"/>
          </w:tcPr>
          <w:p w14:paraId="2C901568" w14:textId="77777777" w:rsidR="000D561C" w:rsidRPr="00431707" w:rsidRDefault="000D561C">
            <w:pPr>
              <w:pStyle w:val="Tabletext"/>
            </w:pPr>
          </w:p>
        </w:tc>
        <w:tc>
          <w:tcPr>
            <w:tcW w:w="1152" w:type="dxa"/>
          </w:tcPr>
          <w:p w14:paraId="2E920A1A" w14:textId="77777777" w:rsidR="000D561C" w:rsidRPr="00431707" w:rsidRDefault="000D561C">
            <w:pPr>
              <w:pStyle w:val="Tabletext"/>
            </w:pPr>
          </w:p>
        </w:tc>
        <w:tc>
          <w:tcPr>
            <w:tcW w:w="3744" w:type="dxa"/>
          </w:tcPr>
          <w:p w14:paraId="339A60B0" w14:textId="77777777" w:rsidR="000D561C" w:rsidRPr="00431707" w:rsidRDefault="000D561C">
            <w:pPr>
              <w:pStyle w:val="Tabletext"/>
            </w:pPr>
          </w:p>
        </w:tc>
        <w:tc>
          <w:tcPr>
            <w:tcW w:w="2304" w:type="dxa"/>
          </w:tcPr>
          <w:p w14:paraId="447C003A" w14:textId="77777777" w:rsidR="000D561C" w:rsidRPr="00431707" w:rsidRDefault="000D561C">
            <w:pPr>
              <w:pStyle w:val="Tabletext"/>
            </w:pPr>
          </w:p>
        </w:tc>
      </w:tr>
    </w:tbl>
    <w:p w14:paraId="74FAA867" w14:textId="77777777" w:rsidR="000D561C" w:rsidRPr="00431707" w:rsidRDefault="000D561C"/>
    <w:p w14:paraId="4F1B5F58" w14:textId="77777777" w:rsidR="000D561C" w:rsidRPr="00431707" w:rsidRDefault="000D561C">
      <w:pPr>
        <w:pStyle w:val="Title"/>
      </w:pPr>
      <w:r w:rsidRPr="00431707">
        <w:br w:type="page"/>
      </w:r>
      <w:r w:rsidRPr="00431707">
        <w:lastRenderedPageBreak/>
        <w:t>Table of Contents</w:t>
      </w:r>
    </w:p>
    <w:p w14:paraId="68258A68" w14:textId="77777777" w:rsidR="000D561C" w:rsidRPr="00431707" w:rsidRDefault="000D561C"/>
    <w:p w14:paraId="033BB703" w14:textId="49C494FF" w:rsidR="000D561C" w:rsidRPr="00431707" w:rsidRDefault="000D561C">
      <w:pPr>
        <w:pStyle w:val="TOC1"/>
        <w:tabs>
          <w:tab w:val="left" w:pos="432"/>
        </w:tabs>
        <w:rPr>
          <w:sz w:val="24"/>
          <w:szCs w:val="24"/>
        </w:rPr>
      </w:pPr>
      <w:r w:rsidRPr="00431707">
        <w:fldChar w:fldCharType="begin"/>
      </w:r>
      <w:r w:rsidRPr="00431707">
        <w:instrText xml:space="preserve"> TOC \o "1-3" </w:instrText>
      </w:r>
      <w:r w:rsidRPr="00431707">
        <w:fldChar w:fldCharType="separate"/>
      </w:r>
      <w:r w:rsidRPr="00431707">
        <w:rPr>
          <w:szCs w:val="24"/>
        </w:rPr>
        <w:t>1.</w:t>
      </w:r>
      <w:r w:rsidRPr="00431707">
        <w:rPr>
          <w:sz w:val="24"/>
          <w:szCs w:val="24"/>
        </w:rPr>
        <w:tab/>
      </w:r>
      <w:r w:rsidRPr="00431707">
        <w:rPr>
          <w:szCs w:val="24"/>
        </w:rPr>
        <w:t>Purpose</w:t>
      </w:r>
      <w:r w:rsidRPr="00431707">
        <w:tab/>
      </w:r>
      <w:r w:rsidRPr="00431707">
        <w:fldChar w:fldCharType="begin"/>
      </w:r>
      <w:r w:rsidRPr="00431707">
        <w:instrText xml:space="preserve"> PAGEREF _Toc5431510 \h </w:instrText>
      </w:r>
      <w:r w:rsidRPr="00431707">
        <w:fldChar w:fldCharType="separate"/>
      </w:r>
      <w:r w:rsidR="00E469B7">
        <w:rPr>
          <w:noProof/>
        </w:rPr>
        <w:t>4</w:t>
      </w:r>
      <w:r w:rsidRPr="00431707">
        <w:fldChar w:fldCharType="end"/>
      </w:r>
    </w:p>
    <w:p w14:paraId="3E30FDEB" w14:textId="1D793F7A" w:rsidR="003A45C8" w:rsidRPr="003A45C8" w:rsidRDefault="000D561C" w:rsidP="003A45C8">
      <w:pPr>
        <w:pStyle w:val="TOC1"/>
        <w:tabs>
          <w:tab w:val="left" w:pos="432"/>
        </w:tabs>
      </w:pPr>
      <w:r w:rsidRPr="00431707">
        <w:rPr>
          <w:szCs w:val="24"/>
        </w:rPr>
        <w:t>2.</w:t>
      </w:r>
      <w:r w:rsidRPr="00431707">
        <w:rPr>
          <w:sz w:val="24"/>
          <w:szCs w:val="24"/>
        </w:rPr>
        <w:tab/>
      </w:r>
      <w:r w:rsidR="00605B74">
        <w:rPr>
          <w:szCs w:val="24"/>
        </w:rPr>
        <w:t>Introduction</w:t>
      </w:r>
      <w:r w:rsidRPr="00431707">
        <w:tab/>
      </w:r>
      <w:r w:rsidRPr="00431707">
        <w:fldChar w:fldCharType="begin"/>
      </w:r>
      <w:r w:rsidRPr="00431707">
        <w:instrText xml:space="preserve"> PAGEREF _Toc5431511 \h </w:instrText>
      </w:r>
      <w:r w:rsidRPr="00431707">
        <w:fldChar w:fldCharType="separate"/>
      </w:r>
      <w:r w:rsidR="00E469B7">
        <w:rPr>
          <w:b/>
          <w:bCs/>
          <w:noProof/>
        </w:rPr>
        <w:t>Error! Bookmark not defined.</w:t>
      </w:r>
      <w:r w:rsidRPr="00431707">
        <w:fldChar w:fldCharType="end"/>
      </w:r>
    </w:p>
    <w:p w14:paraId="0DFDAD29" w14:textId="1786C212" w:rsidR="000D561C" w:rsidRDefault="000D561C">
      <w:pPr>
        <w:pStyle w:val="TOC1"/>
        <w:tabs>
          <w:tab w:val="left" w:pos="432"/>
        </w:tabs>
      </w:pPr>
      <w:r w:rsidRPr="00431707">
        <w:rPr>
          <w:szCs w:val="24"/>
        </w:rPr>
        <w:t>3.</w:t>
      </w:r>
      <w:r w:rsidRPr="00431707">
        <w:rPr>
          <w:sz w:val="24"/>
          <w:szCs w:val="24"/>
        </w:rPr>
        <w:tab/>
      </w:r>
      <w:r w:rsidR="00605B74">
        <w:rPr>
          <w:szCs w:val="24"/>
        </w:rPr>
        <w:t>Getting started</w:t>
      </w:r>
      <w:r w:rsidRPr="00431707">
        <w:tab/>
      </w:r>
      <w:r w:rsidRPr="00431707">
        <w:fldChar w:fldCharType="begin"/>
      </w:r>
      <w:r w:rsidRPr="00431707">
        <w:instrText xml:space="preserve"> PAGEREF _Toc5431512 \h </w:instrText>
      </w:r>
      <w:r w:rsidRPr="00431707">
        <w:fldChar w:fldCharType="separate"/>
      </w:r>
      <w:r w:rsidR="00E469B7">
        <w:rPr>
          <w:b/>
          <w:bCs/>
          <w:noProof/>
        </w:rPr>
        <w:t>Error! Bookmark not defined.</w:t>
      </w:r>
      <w:r w:rsidRPr="00431707">
        <w:fldChar w:fldCharType="end"/>
      </w:r>
    </w:p>
    <w:p w14:paraId="236F225D" w14:textId="54ACD1CF" w:rsidR="003A45C8" w:rsidRPr="00F17758" w:rsidRDefault="003A45C8" w:rsidP="003A45C8">
      <w:pPr>
        <w:pStyle w:val="TOC2"/>
        <w:tabs>
          <w:tab w:val="left" w:pos="1000"/>
        </w:tabs>
        <w:rPr>
          <w:sz w:val="24"/>
          <w:szCs w:val="24"/>
        </w:rPr>
      </w:pPr>
      <w:r>
        <w:t>3</w:t>
      </w:r>
      <w:r w:rsidRPr="00F17758">
        <w:t>.1</w:t>
      </w:r>
      <w:r w:rsidRPr="00F17758">
        <w:rPr>
          <w:sz w:val="24"/>
          <w:szCs w:val="24"/>
        </w:rPr>
        <w:tab/>
      </w:r>
      <w:r>
        <w:t>Basic Operations</w:t>
      </w:r>
      <w:r w:rsidRPr="00F17758">
        <w:tab/>
      </w:r>
      <w:r>
        <w:t>4</w:t>
      </w:r>
    </w:p>
    <w:p w14:paraId="798620EC" w14:textId="7E7CFFA6" w:rsidR="003A45C8" w:rsidRPr="00F17758" w:rsidRDefault="003A45C8" w:rsidP="003A45C8">
      <w:pPr>
        <w:pStyle w:val="TOC3"/>
        <w:tabs>
          <w:tab w:val="left" w:pos="1600"/>
        </w:tabs>
        <w:rPr>
          <w:sz w:val="24"/>
          <w:szCs w:val="24"/>
        </w:rPr>
      </w:pPr>
      <w:r>
        <w:t>3</w:t>
      </w:r>
      <w:r w:rsidRPr="00F17758">
        <w:t>.1.1</w:t>
      </w:r>
      <w:r w:rsidRPr="00F17758">
        <w:rPr>
          <w:sz w:val="24"/>
          <w:szCs w:val="24"/>
        </w:rPr>
        <w:tab/>
      </w:r>
      <w:r>
        <w:t>Addition</w:t>
      </w:r>
      <w:r w:rsidRPr="00F17758">
        <w:tab/>
      </w:r>
      <w:r>
        <w:t>4</w:t>
      </w:r>
    </w:p>
    <w:p w14:paraId="29AA0774" w14:textId="4484E153" w:rsidR="003A45C8" w:rsidRPr="00F17758" w:rsidRDefault="003A45C8" w:rsidP="003A45C8">
      <w:pPr>
        <w:pStyle w:val="TOC3"/>
        <w:tabs>
          <w:tab w:val="left" w:pos="1600"/>
        </w:tabs>
        <w:rPr>
          <w:sz w:val="24"/>
          <w:szCs w:val="24"/>
        </w:rPr>
      </w:pPr>
      <w:r>
        <w:t>3.</w:t>
      </w:r>
      <w:r w:rsidRPr="00F17758">
        <w:t>1.2</w:t>
      </w:r>
      <w:r w:rsidRPr="00F17758">
        <w:rPr>
          <w:sz w:val="24"/>
          <w:szCs w:val="24"/>
        </w:rPr>
        <w:tab/>
      </w:r>
      <w:r>
        <w:t>Subtraction</w:t>
      </w:r>
      <w:r w:rsidRPr="00F17758">
        <w:tab/>
      </w:r>
      <w:r>
        <w:t>4</w:t>
      </w:r>
    </w:p>
    <w:p w14:paraId="7AECC195" w14:textId="7C0894A7" w:rsidR="003A45C8" w:rsidRPr="003A45C8" w:rsidRDefault="003A45C8" w:rsidP="003A45C8">
      <w:pPr>
        <w:pStyle w:val="TOC3"/>
        <w:tabs>
          <w:tab w:val="left" w:pos="1600"/>
        </w:tabs>
        <w:rPr>
          <w:sz w:val="24"/>
          <w:szCs w:val="24"/>
        </w:rPr>
      </w:pPr>
      <w:r>
        <w:t>3</w:t>
      </w:r>
      <w:r w:rsidRPr="003A45C8">
        <w:t>.1.3</w:t>
      </w:r>
      <w:r w:rsidRPr="003A45C8">
        <w:rPr>
          <w:sz w:val="24"/>
          <w:szCs w:val="24"/>
        </w:rPr>
        <w:tab/>
      </w:r>
      <w:r w:rsidRPr="003A45C8">
        <w:t>Multiplication</w:t>
      </w:r>
      <w:r w:rsidRPr="003A45C8">
        <w:tab/>
      </w:r>
      <w:r>
        <w:t>4</w:t>
      </w:r>
    </w:p>
    <w:p w14:paraId="67CB662A" w14:textId="42BCE958" w:rsidR="003A45C8" w:rsidRPr="003A45C8" w:rsidRDefault="003A45C8" w:rsidP="003A45C8">
      <w:pPr>
        <w:pStyle w:val="TOC3"/>
        <w:tabs>
          <w:tab w:val="left" w:pos="1600"/>
        </w:tabs>
        <w:rPr>
          <w:sz w:val="24"/>
          <w:szCs w:val="24"/>
        </w:rPr>
      </w:pPr>
      <w:r w:rsidRPr="003A45C8">
        <w:t>3.1.4</w:t>
      </w:r>
      <w:r w:rsidRPr="003A45C8">
        <w:rPr>
          <w:sz w:val="24"/>
          <w:szCs w:val="24"/>
        </w:rPr>
        <w:tab/>
      </w:r>
      <w:r w:rsidRPr="003A45C8">
        <w:t>Division</w:t>
      </w:r>
      <w:r w:rsidRPr="003A45C8">
        <w:tab/>
      </w:r>
      <w:r>
        <w:t>4</w:t>
      </w:r>
    </w:p>
    <w:p w14:paraId="011B4EF9" w14:textId="07D5FB49" w:rsidR="003A45C8" w:rsidRDefault="003A45C8" w:rsidP="003A45C8">
      <w:pPr>
        <w:pStyle w:val="TOC3"/>
        <w:tabs>
          <w:tab w:val="left" w:pos="1600"/>
        </w:tabs>
      </w:pPr>
      <w:r w:rsidRPr="003A45C8">
        <w:t>3.1.5</w:t>
      </w:r>
      <w:r w:rsidRPr="003A45C8">
        <w:rPr>
          <w:sz w:val="24"/>
          <w:szCs w:val="24"/>
        </w:rPr>
        <w:tab/>
      </w:r>
      <w:r w:rsidRPr="003A45C8">
        <w:t>Exponent</w:t>
      </w:r>
      <w:r w:rsidRPr="003A45C8">
        <w:tab/>
      </w:r>
      <w:r>
        <w:t>4</w:t>
      </w:r>
    </w:p>
    <w:p w14:paraId="628B1291" w14:textId="34F1597E" w:rsidR="003A45C8" w:rsidRDefault="003A45C8" w:rsidP="003A45C8">
      <w:pPr>
        <w:pStyle w:val="TOC3"/>
        <w:tabs>
          <w:tab w:val="left" w:pos="1600"/>
        </w:tabs>
      </w:pPr>
      <w:r w:rsidRPr="003A45C8">
        <w:t>3.1.</w:t>
      </w:r>
      <w:r>
        <w:t>6</w:t>
      </w:r>
      <w:r w:rsidRPr="003A45C8">
        <w:rPr>
          <w:sz w:val="24"/>
          <w:szCs w:val="24"/>
        </w:rPr>
        <w:tab/>
      </w:r>
      <w:r>
        <w:t>Modulo</w:t>
      </w:r>
      <w:r w:rsidRPr="003A45C8">
        <w:tab/>
      </w:r>
      <w:r>
        <w:t>5</w:t>
      </w:r>
    </w:p>
    <w:p w14:paraId="00FB74FB" w14:textId="23827676" w:rsidR="003A45C8" w:rsidRDefault="003A45C8" w:rsidP="003A45C8">
      <w:pPr>
        <w:pStyle w:val="TOC2"/>
        <w:tabs>
          <w:tab w:val="left" w:pos="1000"/>
        </w:tabs>
      </w:pPr>
      <w:r>
        <w:t>3</w:t>
      </w:r>
      <w:r w:rsidRPr="00F17758">
        <w:t>.2</w:t>
      </w:r>
      <w:r w:rsidRPr="00F17758">
        <w:rPr>
          <w:sz w:val="24"/>
          <w:szCs w:val="24"/>
        </w:rPr>
        <w:tab/>
      </w:r>
      <w:r>
        <w:t>Handling</w:t>
      </w:r>
      <w:r w:rsidRPr="00F17758">
        <w:tab/>
      </w:r>
      <w:r>
        <w:t>5</w:t>
      </w:r>
    </w:p>
    <w:p w14:paraId="49C373D6" w14:textId="5B713A1C" w:rsidR="003A45C8" w:rsidRPr="00F17758" w:rsidRDefault="003A45C8" w:rsidP="003A45C8">
      <w:pPr>
        <w:pStyle w:val="TOC3"/>
        <w:tabs>
          <w:tab w:val="left" w:pos="1600"/>
        </w:tabs>
        <w:rPr>
          <w:sz w:val="24"/>
          <w:szCs w:val="24"/>
        </w:rPr>
      </w:pPr>
      <w:r>
        <w:t>3</w:t>
      </w:r>
      <w:r w:rsidRPr="00F17758">
        <w:t>.</w:t>
      </w:r>
      <w:r>
        <w:t>2</w:t>
      </w:r>
      <w:r w:rsidRPr="00F17758">
        <w:t>.1</w:t>
      </w:r>
      <w:r w:rsidRPr="00F17758">
        <w:rPr>
          <w:sz w:val="24"/>
          <w:szCs w:val="24"/>
        </w:rPr>
        <w:tab/>
      </w:r>
      <w:r>
        <w:t>Parenthesis Handling</w:t>
      </w:r>
      <w:r w:rsidRPr="00F17758">
        <w:tab/>
      </w:r>
      <w:r>
        <w:t>5</w:t>
      </w:r>
    </w:p>
    <w:p w14:paraId="3218EAFB" w14:textId="15ED7F55" w:rsidR="003A45C8" w:rsidRPr="003A45C8" w:rsidRDefault="003A45C8" w:rsidP="003A45C8">
      <w:pPr>
        <w:pStyle w:val="TOC3"/>
        <w:tabs>
          <w:tab w:val="left" w:pos="1600"/>
        </w:tabs>
        <w:rPr>
          <w:sz w:val="24"/>
          <w:szCs w:val="24"/>
        </w:rPr>
      </w:pPr>
      <w:r>
        <w:t>3</w:t>
      </w:r>
      <w:r w:rsidRPr="00F17758">
        <w:t>.</w:t>
      </w:r>
      <w:r>
        <w:t>2</w:t>
      </w:r>
      <w:r w:rsidRPr="00F17758">
        <w:t>.2</w:t>
      </w:r>
      <w:r w:rsidRPr="00F17758">
        <w:rPr>
          <w:sz w:val="24"/>
          <w:szCs w:val="24"/>
        </w:rPr>
        <w:tab/>
      </w:r>
      <w:r>
        <w:t>Error Handling</w:t>
      </w:r>
      <w:r w:rsidRPr="00F17758">
        <w:tab/>
      </w:r>
      <w:r>
        <w:t>5</w:t>
      </w:r>
    </w:p>
    <w:p w14:paraId="1E9FD33B" w14:textId="773FADDF" w:rsidR="003A45C8" w:rsidRDefault="003A45C8" w:rsidP="003A45C8">
      <w:pPr>
        <w:pStyle w:val="TOC2"/>
        <w:tabs>
          <w:tab w:val="left" w:pos="1000"/>
        </w:tabs>
      </w:pPr>
      <w:r>
        <w:t>3.3</w:t>
      </w:r>
      <w:r w:rsidRPr="00F17758">
        <w:rPr>
          <w:sz w:val="24"/>
          <w:szCs w:val="24"/>
        </w:rPr>
        <w:tab/>
      </w:r>
      <w:r>
        <w:t>Quitting the Program</w:t>
      </w:r>
      <w:r w:rsidRPr="00F17758">
        <w:tab/>
      </w:r>
      <w:r>
        <w:t>5</w:t>
      </w:r>
    </w:p>
    <w:p w14:paraId="74773E92" w14:textId="698E094A" w:rsidR="003A45C8" w:rsidRPr="00F17758" w:rsidRDefault="003A45C8" w:rsidP="003A45C8">
      <w:pPr>
        <w:pStyle w:val="TOC3"/>
        <w:tabs>
          <w:tab w:val="left" w:pos="1600"/>
        </w:tabs>
        <w:rPr>
          <w:sz w:val="24"/>
          <w:szCs w:val="24"/>
        </w:rPr>
      </w:pPr>
      <w:r>
        <w:t>3</w:t>
      </w:r>
      <w:r w:rsidRPr="00F17758">
        <w:t>.</w:t>
      </w:r>
      <w:r>
        <w:t>3</w:t>
      </w:r>
      <w:r w:rsidRPr="00F17758">
        <w:t>.1</w:t>
      </w:r>
      <w:r w:rsidRPr="00F17758">
        <w:rPr>
          <w:sz w:val="24"/>
          <w:szCs w:val="24"/>
        </w:rPr>
        <w:tab/>
      </w:r>
      <w:r>
        <w:t>Quit with a Capital Q</w:t>
      </w:r>
      <w:r w:rsidRPr="00F17758">
        <w:tab/>
      </w:r>
      <w:r>
        <w:t>5</w:t>
      </w:r>
    </w:p>
    <w:p w14:paraId="1DA85376" w14:textId="4C2EB187" w:rsidR="003A45C8" w:rsidRPr="00F17758" w:rsidRDefault="003A45C8" w:rsidP="003A45C8">
      <w:pPr>
        <w:pStyle w:val="TOC3"/>
        <w:tabs>
          <w:tab w:val="left" w:pos="1600"/>
        </w:tabs>
        <w:rPr>
          <w:sz w:val="24"/>
          <w:szCs w:val="24"/>
        </w:rPr>
      </w:pPr>
      <w:r>
        <w:t>3.3</w:t>
      </w:r>
      <w:r w:rsidRPr="00F17758">
        <w:t>.2</w:t>
      </w:r>
      <w:r w:rsidRPr="00F17758">
        <w:rPr>
          <w:sz w:val="24"/>
          <w:szCs w:val="24"/>
        </w:rPr>
        <w:tab/>
      </w:r>
      <w:r>
        <w:t>Quit with a Lowercase q</w:t>
      </w:r>
      <w:r w:rsidRPr="00F17758">
        <w:tab/>
      </w:r>
      <w:r>
        <w:t>5</w:t>
      </w:r>
    </w:p>
    <w:p w14:paraId="49124853" w14:textId="085DD60D" w:rsidR="003A45C8" w:rsidRDefault="003A45C8" w:rsidP="003A45C8">
      <w:pPr>
        <w:pStyle w:val="TOC3"/>
        <w:tabs>
          <w:tab w:val="left" w:pos="1600"/>
        </w:tabs>
      </w:pPr>
      <w:r>
        <w:t>3</w:t>
      </w:r>
      <w:r w:rsidRPr="00812F93">
        <w:t>.</w:t>
      </w:r>
      <w:r>
        <w:t>3</w:t>
      </w:r>
      <w:r w:rsidRPr="00812F93">
        <w:t>.3</w:t>
      </w:r>
      <w:r w:rsidRPr="00812F93">
        <w:rPr>
          <w:sz w:val="24"/>
          <w:szCs w:val="24"/>
        </w:rPr>
        <w:tab/>
      </w:r>
      <w:r>
        <w:t>Quit with Ctrl-C</w:t>
      </w:r>
      <w:r w:rsidRPr="00812F93">
        <w:tab/>
      </w:r>
      <w:r w:rsidRPr="00F17758">
        <w:fldChar w:fldCharType="begin"/>
      </w:r>
      <w:r w:rsidRPr="00812F93">
        <w:instrText xml:space="preserve"> PAGEREF _Toc5537897 \h </w:instrText>
      </w:r>
      <w:r w:rsidRPr="00F17758">
        <w:fldChar w:fldCharType="separate"/>
      </w:r>
      <w:r w:rsidR="00E469B7">
        <w:rPr>
          <w:b/>
          <w:bCs/>
          <w:noProof/>
        </w:rPr>
        <w:t>Error! Bookmark not defined.</w:t>
      </w:r>
      <w:r w:rsidRPr="00F17758">
        <w:fldChar w:fldCharType="end"/>
      </w:r>
    </w:p>
    <w:p w14:paraId="592F960A" w14:textId="4721A23F" w:rsidR="003A45C8" w:rsidRDefault="003A45C8" w:rsidP="003A45C8">
      <w:pPr>
        <w:pStyle w:val="TOC2"/>
        <w:tabs>
          <w:tab w:val="left" w:pos="1000"/>
        </w:tabs>
      </w:pPr>
      <w:r>
        <w:t>3</w:t>
      </w:r>
      <w:r w:rsidRPr="00F17758">
        <w:t>.</w:t>
      </w:r>
      <w:r>
        <w:t>4</w:t>
      </w:r>
      <w:r w:rsidRPr="00F17758">
        <w:rPr>
          <w:sz w:val="24"/>
          <w:szCs w:val="24"/>
        </w:rPr>
        <w:tab/>
      </w:r>
      <w:r>
        <w:t>Interpreting Results</w:t>
      </w:r>
      <w:r w:rsidRPr="00F17758">
        <w:tab/>
      </w:r>
      <w:r>
        <w:t>5</w:t>
      </w:r>
    </w:p>
    <w:p w14:paraId="119BD2AE" w14:textId="591DD59D" w:rsidR="003A45C8" w:rsidRPr="00F17758" w:rsidRDefault="003A45C8" w:rsidP="003A45C8">
      <w:pPr>
        <w:pStyle w:val="TOC3"/>
        <w:tabs>
          <w:tab w:val="left" w:pos="1600"/>
        </w:tabs>
        <w:rPr>
          <w:sz w:val="24"/>
          <w:szCs w:val="24"/>
        </w:rPr>
      </w:pPr>
      <w:r>
        <w:t>3</w:t>
      </w:r>
      <w:r w:rsidRPr="00F17758">
        <w:t>.</w:t>
      </w:r>
      <w:r>
        <w:t>4</w:t>
      </w:r>
      <w:r w:rsidRPr="00F17758">
        <w:t>.1</w:t>
      </w:r>
      <w:r w:rsidRPr="00F17758">
        <w:rPr>
          <w:sz w:val="24"/>
          <w:szCs w:val="24"/>
        </w:rPr>
        <w:tab/>
      </w:r>
      <w:r>
        <w:t>Results without errors</w:t>
      </w:r>
      <w:r w:rsidRPr="00F17758">
        <w:tab/>
      </w:r>
      <w:r>
        <w:t>5</w:t>
      </w:r>
    </w:p>
    <w:p w14:paraId="689C8F3A" w14:textId="6D63EE22" w:rsidR="003A45C8" w:rsidRPr="003A45C8" w:rsidRDefault="003A45C8" w:rsidP="003A45C8">
      <w:pPr>
        <w:pStyle w:val="TOC3"/>
        <w:tabs>
          <w:tab w:val="left" w:pos="1600"/>
        </w:tabs>
        <w:rPr>
          <w:sz w:val="24"/>
          <w:szCs w:val="24"/>
        </w:rPr>
      </w:pPr>
      <w:r>
        <w:t>3</w:t>
      </w:r>
      <w:r w:rsidRPr="00F17758">
        <w:t>.</w:t>
      </w:r>
      <w:r>
        <w:t>4</w:t>
      </w:r>
      <w:r w:rsidRPr="00F17758">
        <w:t>.2</w:t>
      </w:r>
      <w:r w:rsidRPr="00F17758">
        <w:rPr>
          <w:sz w:val="24"/>
          <w:szCs w:val="24"/>
        </w:rPr>
        <w:tab/>
      </w:r>
      <w:r>
        <w:t>Results with errors</w:t>
      </w:r>
      <w:r w:rsidRPr="00F17758">
        <w:tab/>
      </w:r>
      <w:r>
        <w:t>5</w:t>
      </w:r>
    </w:p>
    <w:p w14:paraId="57E8B7E3" w14:textId="2CB2C80F" w:rsidR="000D561C" w:rsidRPr="00431707" w:rsidRDefault="000D561C">
      <w:pPr>
        <w:pStyle w:val="TOC1"/>
        <w:tabs>
          <w:tab w:val="left" w:pos="432"/>
        </w:tabs>
        <w:rPr>
          <w:sz w:val="24"/>
          <w:szCs w:val="24"/>
        </w:rPr>
      </w:pPr>
      <w:r w:rsidRPr="00431707">
        <w:rPr>
          <w:szCs w:val="24"/>
        </w:rPr>
        <w:t>4.</w:t>
      </w:r>
      <w:r w:rsidRPr="00431707">
        <w:rPr>
          <w:sz w:val="24"/>
          <w:szCs w:val="24"/>
        </w:rPr>
        <w:tab/>
      </w:r>
      <w:r w:rsidR="00605B74">
        <w:rPr>
          <w:szCs w:val="24"/>
        </w:rPr>
        <w:t>Advanced features</w:t>
      </w:r>
      <w:r w:rsidRPr="00431707">
        <w:tab/>
      </w:r>
      <w:r w:rsidR="003A45C8">
        <w:t>5</w:t>
      </w:r>
    </w:p>
    <w:p w14:paraId="15E36FEF" w14:textId="26A0B79F" w:rsidR="000D561C" w:rsidRDefault="000D561C">
      <w:pPr>
        <w:pStyle w:val="TOC1"/>
        <w:tabs>
          <w:tab w:val="left" w:pos="432"/>
        </w:tabs>
      </w:pPr>
      <w:r w:rsidRPr="00431707">
        <w:rPr>
          <w:szCs w:val="24"/>
        </w:rPr>
        <w:t>5.</w:t>
      </w:r>
      <w:r w:rsidRPr="00431707">
        <w:rPr>
          <w:sz w:val="24"/>
          <w:szCs w:val="24"/>
        </w:rPr>
        <w:tab/>
      </w:r>
      <w:r w:rsidR="00E051D6" w:rsidRPr="00E051D6">
        <w:rPr>
          <w:szCs w:val="24"/>
        </w:rPr>
        <w:t>Troubleshooting</w:t>
      </w:r>
      <w:r w:rsidRPr="00431707">
        <w:tab/>
      </w:r>
      <w:r w:rsidR="003A45C8">
        <w:t>5</w:t>
      </w:r>
    </w:p>
    <w:p w14:paraId="668C6BFF" w14:textId="2D8066EA" w:rsidR="003A45C8" w:rsidRPr="00F17758" w:rsidRDefault="003A45C8" w:rsidP="003A45C8">
      <w:pPr>
        <w:pStyle w:val="TOC2"/>
        <w:tabs>
          <w:tab w:val="left" w:pos="1000"/>
        </w:tabs>
        <w:rPr>
          <w:sz w:val="24"/>
          <w:szCs w:val="24"/>
        </w:rPr>
      </w:pPr>
      <w:r>
        <w:t>5</w:t>
      </w:r>
      <w:r w:rsidRPr="00F17758">
        <w:t>.1</w:t>
      </w:r>
      <w:r w:rsidRPr="00F17758">
        <w:rPr>
          <w:sz w:val="24"/>
          <w:szCs w:val="24"/>
        </w:rPr>
        <w:tab/>
      </w:r>
      <w:r>
        <w:t>Mathematical Errors</w:t>
      </w:r>
      <w:r w:rsidRPr="00F17758">
        <w:tab/>
      </w:r>
      <w:r w:rsidRPr="00F17758">
        <w:fldChar w:fldCharType="begin"/>
      </w:r>
      <w:r w:rsidRPr="00F17758">
        <w:instrText xml:space="preserve"> PAGEREF _Toc5537894 \h </w:instrText>
      </w:r>
      <w:r w:rsidRPr="00F17758">
        <w:fldChar w:fldCharType="separate"/>
      </w:r>
      <w:r w:rsidR="00E469B7">
        <w:rPr>
          <w:b/>
          <w:bCs/>
          <w:noProof/>
        </w:rPr>
        <w:t>Error! Bookmark not defined.</w:t>
      </w:r>
      <w:r w:rsidRPr="00F17758">
        <w:fldChar w:fldCharType="end"/>
      </w:r>
    </w:p>
    <w:p w14:paraId="341815D7" w14:textId="391C7235" w:rsidR="003A45C8" w:rsidRPr="00F17758" w:rsidRDefault="003A45C8" w:rsidP="003A45C8">
      <w:pPr>
        <w:pStyle w:val="TOC3"/>
        <w:tabs>
          <w:tab w:val="left" w:pos="1600"/>
        </w:tabs>
        <w:rPr>
          <w:sz w:val="24"/>
          <w:szCs w:val="24"/>
        </w:rPr>
      </w:pPr>
      <w:r>
        <w:t>5</w:t>
      </w:r>
      <w:r w:rsidRPr="00F17758">
        <w:t>.1.1</w:t>
      </w:r>
      <w:r w:rsidRPr="00F17758">
        <w:rPr>
          <w:sz w:val="24"/>
          <w:szCs w:val="24"/>
        </w:rPr>
        <w:tab/>
      </w:r>
      <w:r>
        <w:t>Dividing by Zero</w:t>
      </w:r>
      <w:r w:rsidRPr="00F17758">
        <w:tab/>
      </w:r>
      <w:r w:rsidRPr="00F17758">
        <w:fldChar w:fldCharType="begin"/>
      </w:r>
      <w:r w:rsidRPr="00F17758">
        <w:instrText xml:space="preserve"> PAGEREF _Toc5537895 \h </w:instrText>
      </w:r>
      <w:r w:rsidRPr="00F17758">
        <w:fldChar w:fldCharType="separate"/>
      </w:r>
      <w:r w:rsidR="00E469B7">
        <w:rPr>
          <w:b/>
          <w:bCs/>
          <w:noProof/>
        </w:rPr>
        <w:t>Error! Bookmark not defined.</w:t>
      </w:r>
      <w:r w:rsidRPr="00F17758">
        <w:fldChar w:fldCharType="end"/>
      </w:r>
    </w:p>
    <w:p w14:paraId="1B0AAAC8" w14:textId="4D2FB8EF" w:rsidR="003A45C8" w:rsidRPr="00880BDB" w:rsidRDefault="003A45C8" w:rsidP="003A45C8">
      <w:pPr>
        <w:pStyle w:val="TOC3"/>
        <w:tabs>
          <w:tab w:val="left" w:pos="1600"/>
        </w:tabs>
        <w:rPr>
          <w:sz w:val="24"/>
          <w:szCs w:val="24"/>
        </w:rPr>
      </w:pPr>
      <w:r>
        <w:t>5</w:t>
      </w:r>
      <w:r w:rsidRPr="00F17758">
        <w:t>.1.2</w:t>
      </w:r>
      <w:r w:rsidRPr="00F17758">
        <w:rPr>
          <w:sz w:val="24"/>
          <w:szCs w:val="24"/>
        </w:rPr>
        <w:tab/>
      </w:r>
      <w:r>
        <w:t>Modulo by Zero</w:t>
      </w:r>
      <w:r w:rsidRPr="00F17758">
        <w:tab/>
      </w:r>
      <w:r>
        <w:t>6</w:t>
      </w:r>
    </w:p>
    <w:p w14:paraId="03466DB0" w14:textId="3A2C81BA" w:rsidR="003A45C8" w:rsidRDefault="003A45C8" w:rsidP="003A45C8">
      <w:pPr>
        <w:pStyle w:val="TOC2"/>
        <w:tabs>
          <w:tab w:val="left" w:pos="1000"/>
        </w:tabs>
      </w:pPr>
      <w:r>
        <w:t>5</w:t>
      </w:r>
      <w:r w:rsidRPr="00F17758">
        <w:t>.2</w:t>
      </w:r>
      <w:r w:rsidRPr="00F17758">
        <w:rPr>
          <w:sz w:val="24"/>
          <w:szCs w:val="24"/>
        </w:rPr>
        <w:tab/>
      </w:r>
      <w:r>
        <w:t>Invalid Expressions</w:t>
      </w:r>
      <w:r w:rsidRPr="00F17758">
        <w:tab/>
      </w:r>
      <w:r>
        <w:t>6</w:t>
      </w:r>
    </w:p>
    <w:p w14:paraId="3FEAA0CD" w14:textId="047D0710" w:rsidR="003A45C8" w:rsidRPr="00F17758" w:rsidRDefault="003A45C8" w:rsidP="003A45C8">
      <w:pPr>
        <w:pStyle w:val="TOC3"/>
        <w:tabs>
          <w:tab w:val="left" w:pos="1600"/>
        </w:tabs>
        <w:rPr>
          <w:sz w:val="24"/>
          <w:szCs w:val="24"/>
        </w:rPr>
      </w:pPr>
      <w:r>
        <w:t>5</w:t>
      </w:r>
      <w:r w:rsidRPr="00F17758">
        <w:t>.</w:t>
      </w:r>
      <w:r>
        <w:t>2</w:t>
      </w:r>
      <w:r w:rsidRPr="00F17758">
        <w:t>.1</w:t>
      </w:r>
      <w:r w:rsidRPr="00F17758">
        <w:rPr>
          <w:sz w:val="24"/>
          <w:szCs w:val="24"/>
        </w:rPr>
        <w:tab/>
      </w:r>
      <w:r>
        <w:t>Unmatched Parentheses</w:t>
      </w:r>
      <w:r w:rsidRPr="00F17758">
        <w:tab/>
      </w:r>
      <w:r>
        <w:t>6</w:t>
      </w:r>
    </w:p>
    <w:p w14:paraId="2727A43B" w14:textId="2C6012DE" w:rsidR="003A45C8" w:rsidRDefault="003A45C8" w:rsidP="003A45C8">
      <w:pPr>
        <w:pStyle w:val="TOC3"/>
        <w:tabs>
          <w:tab w:val="left" w:pos="1600"/>
        </w:tabs>
      </w:pPr>
      <w:r>
        <w:t>5.2.2</w:t>
      </w:r>
      <w:r w:rsidRPr="00F17758">
        <w:rPr>
          <w:sz w:val="24"/>
          <w:szCs w:val="24"/>
        </w:rPr>
        <w:tab/>
      </w:r>
      <w:r>
        <w:t>Operators without Operands</w:t>
      </w:r>
      <w:r w:rsidRPr="00F17758">
        <w:tab/>
      </w:r>
      <w:r>
        <w:t>6</w:t>
      </w:r>
    </w:p>
    <w:p w14:paraId="36D4280D" w14:textId="7DEA7385" w:rsidR="003A45C8" w:rsidRPr="00880BDB" w:rsidRDefault="003A45C8" w:rsidP="003A45C8">
      <w:pPr>
        <w:pStyle w:val="TOC3"/>
        <w:tabs>
          <w:tab w:val="left" w:pos="1600"/>
        </w:tabs>
        <w:rPr>
          <w:sz w:val="24"/>
          <w:szCs w:val="24"/>
        </w:rPr>
      </w:pPr>
      <w:r>
        <w:t>5</w:t>
      </w:r>
      <w:r w:rsidRPr="00880BDB">
        <w:t>.1.3</w:t>
      </w:r>
      <w:r w:rsidRPr="00880BDB">
        <w:rPr>
          <w:sz w:val="24"/>
          <w:szCs w:val="24"/>
        </w:rPr>
        <w:tab/>
      </w:r>
      <w:r>
        <w:t>Missing Operators</w:t>
      </w:r>
      <w:r w:rsidRPr="00880BDB">
        <w:tab/>
      </w:r>
      <w:r>
        <w:t>6</w:t>
      </w:r>
    </w:p>
    <w:p w14:paraId="78FEEB0E" w14:textId="78AC5BEA" w:rsidR="003A45C8" w:rsidRPr="003A45C8" w:rsidRDefault="003A45C8" w:rsidP="003A45C8">
      <w:pPr>
        <w:pStyle w:val="TOC3"/>
        <w:tabs>
          <w:tab w:val="left" w:pos="1600"/>
        </w:tabs>
        <w:rPr>
          <w:sz w:val="24"/>
          <w:szCs w:val="24"/>
        </w:rPr>
      </w:pPr>
      <w:r>
        <w:t>5</w:t>
      </w:r>
      <w:r w:rsidRPr="00880BDB">
        <w:t>.1.4</w:t>
      </w:r>
      <w:r w:rsidRPr="00880BDB">
        <w:rPr>
          <w:sz w:val="24"/>
          <w:szCs w:val="24"/>
        </w:rPr>
        <w:tab/>
      </w:r>
      <w:r>
        <w:t>Invalid Characters</w:t>
      </w:r>
      <w:r w:rsidRPr="00880BDB">
        <w:tab/>
      </w:r>
      <w:r>
        <w:t>6</w:t>
      </w:r>
    </w:p>
    <w:p w14:paraId="5149EFF3" w14:textId="541FF141" w:rsidR="000D561C" w:rsidRPr="00431707" w:rsidRDefault="000D561C">
      <w:pPr>
        <w:pStyle w:val="TOC1"/>
        <w:tabs>
          <w:tab w:val="left" w:pos="432"/>
        </w:tabs>
        <w:rPr>
          <w:sz w:val="24"/>
          <w:szCs w:val="24"/>
        </w:rPr>
      </w:pPr>
      <w:r w:rsidRPr="00431707">
        <w:rPr>
          <w:szCs w:val="24"/>
        </w:rPr>
        <w:t>6.</w:t>
      </w:r>
      <w:r w:rsidRPr="00431707">
        <w:rPr>
          <w:sz w:val="24"/>
          <w:szCs w:val="24"/>
        </w:rPr>
        <w:tab/>
      </w:r>
      <w:r w:rsidR="00E051D6">
        <w:rPr>
          <w:szCs w:val="24"/>
        </w:rPr>
        <w:t>Example of uses</w:t>
      </w:r>
      <w:r w:rsidRPr="00431707">
        <w:tab/>
      </w:r>
      <w:r w:rsidR="003A45C8">
        <w:t>6</w:t>
      </w:r>
    </w:p>
    <w:p w14:paraId="0011D7F7" w14:textId="3F11788D" w:rsidR="000D561C" w:rsidRPr="00431707" w:rsidRDefault="000D561C">
      <w:pPr>
        <w:pStyle w:val="TOC1"/>
        <w:tabs>
          <w:tab w:val="left" w:pos="432"/>
        </w:tabs>
        <w:rPr>
          <w:sz w:val="24"/>
          <w:szCs w:val="24"/>
        </w:rPr>
      </w:pPr>
      <w:r w:rsidRPr="00431707">
        <w:rPr>
          <w:szCs w:val="24"/>
        </w:rPr>
        <w:t>7.</w:t>
      </w:r>
      <w:r w:rsidRPr="00431707">
        <w:rPr>
          <w:sz w:val="24"/>
          <w:szCs w:val="24"/>
        </w:rPr>
        <w:tab/>
      </w:r>
      <w:r w:rsidR="00E051D6">
        <w:rPr>
          <w:szCs w:val="24"/>
        </w:rPr>
        <w:t>Glossary</w:t>
      </w:r>
      <w:r w:rsidRPr="00431707">
        <w:tab/>
      </w:r>
      <w:r w:rsidR="003A45C8">
        <w:t>6</w:t>
      </w:r>
    </w:p>
    <w:p w14:paraId="4796CF82" w14:textId="264CF1B9" w:rsidR="000D561C" w:rsidRPr="00431707" w:rsidRDefault="000D561C">
      <w:pPr>
        <w:pStyle w:val="TOC1"/>
        <w:tabs>
          <w:tab w:val="left" w:pos="432"/>
        </w:tabs>
        <w:rPr>
          <w:sz w:val="24"/>
          <w:szCs w:val="24"/>
        </w:rPr>
      </w:pPr>
      <w:r w:rsidRPr="00431707">
        <w:rPr>
          <w:szCs w:val="24"/>
        </w:rPr>
        <w:t>8.</w:t>
      </w:r>
      <w:r w:rsidRPr="00431707">
        <w:rPr>
          <w:sz w:val="24"/>
          <w:szCs w:val="24"/>
        </w:rPr>
        <w:tab/>
      </w:r>
      <w:r w:rsidR="00E051D6">
        <w:rPr>
          <w:szCs w:val="24"/>
        </w:rPr>
        <w:t>FAQ</w:t>
      </w:r>
      <w:r w:rsidRPr="00431707">
        <w:tab/>
      </w:r>
      <w:r w:rsidR="00287DB1">
        <w:t>6</w:t>
      </w:r>
    </w:p>
    <w:p w14:paraId="7FA39194" w14:textId="212F5709" w:rsidR="000D561C" w:rsidRPr="00431707" w:rsidRDefault="000D561C" w:rsidP="002476B8">
      <w:pPr>
        <w:pStyle w:val="MainTitle"/>
        <w:jc w:val="left"/>
      </w:pPr>
      <w:r w:rsidRPr="00431707">
        <w:fldChar w:fldCharType="end"/>
      </w:r>
      <w:r w:rsidRPr="00431707">
        <w:br w:type="page"/>
      </w:r>
    </w:p>
    <w:p w14:paraId="4114E30F" w14:textId="77777777" w:rsidR="000D561C" w:rsidRDefault="000D561C">
      <w:pPr>
        <w:pStyle w:val="Heading1"/>
      </w:pPr>
      <w:bookmarkStart w:id="0" w:name="_Toc314978528"/>
      <w:bookmarkStart w:id="1" w:name="_Toc324843634"/>
      <w:bookmarkStart w:id="2" w:name="_Toc324851941"/>
      <w:bookmarkStart w:id="3" w:name="_Toc324915524"/>
      <w:bookmarkStart w:id="4" w:name="_Toc433104437"/>
      <w:bookmarkStart w:id="5" w:name="_Toc5431510"/>
      <w:bookmarkStart w:id="6" w:name="_Toc433104436"/>
      <w:r w:rsidRPr="003A45C8">
        <w:t>Purpose</w:t>
      </w:r>
      <w:bookmarkEnd w:id="0"/>
      <w:bookmarkEnd w:id="1"/>
      <w:bookmarkEnd w:id="2"/>
      <w:bookmarkEnd w:id="3"/>
      <w:bookmarkEnd w:id="4"/>
      <w:bookmarkEnd w:id="5"/>
      <w:r w:rsidRPr="003A45C8">
        <w:t xml:space="preserve"> </w:t>
      </w:r>
      <w:bookmarkEnd w:id="6"/>
    </w:p>
    <w:p w14:paraId="70A5B87B" w14:textId="32BD7909" w:rsidR="00A23F8E" w:rsidRPr="00A23F8E" w:rsidRDefault="00A23F8E" w:rsidP="00A23F8E">
      <w:r>
        <w:t>The intention of this document is to provide an easy-to-understand guide on how to use the Arithmetic Expression Evaluator.</w:t>
      </w:r>
    </w:p>
    <w:p w14:paraId="02863361" w14:textId="2F277ABF" w:rsidR="001E57A8" w:rsidRPr="003A45C8" w:rsidRDefault="00605B74" w:rsidP="00187454">
      <w:pPr>
        <w:pStyle w:val="Heading1"/>
      </w:pPr>
      <w:r w:rsidRPr="003A45C8">
        <w:t>Introduction</w:t>
      </w:r>
      <w:bookmarkStart w:id="7" w:name="_Toc314978533"/>
      <w:bookmarkStart w:id="8" w:name="_Toc324843639"/>
      <w:bookmarkStart w:id="9" w:name="_Toc324851946"/>
      <w:bookmarkStart w:id="10" w:name="_Toc324915529"/>
      <w:bookmarkStart w:id="11" w:name="_Toc433104442"/>
    </w:p>
    <w:p w14:paraId="1C7E23B3" w14:textId="2468BCDF" w:rsidR="001E57A8" w:rsidRPr="003A45C8" w:rsidRDefault="001E57A8">
      <w:pPr>
        <w:pStyle w:val="BodyText1"/>
        <w:spacing w:after="0" w:line="240" w:lineRule="atLeast"/>
        <w:rPr>
          <w:lang w:val="en-US"/>
        </w:rPr>
      </w:pPr>
      <w:r w:rsidRPr="003A45C8">
        <w:rPr>
          <w:lang w:val="en-US"/>
        </w:rPr>
        <w:t xml:space="preserve">The Arithmetic Expression Evaluator </w:t>
      </w:r>
      <w:r w:rsidR="00187454" w:rsidRPr="003A45C8">
        <w:rPr>
          <w:lang w:val="en-US"/>
        </w:rPr>
        <w:t>enables users</w:t>
      </w:r>
      <w:r w:rsidRPr="003A45C8">
        <w:rPr>
          <w:lang w:val="en-US"/>
        </w:rPr>
        <w:t xml:space="preserve"> to </w:t>
      </w:r>
      <w:r w:rsidR="00187454" w:rsidRPr="003A45C8">
        <w:rPr>
          <w:lang w:val="en-US"/>
        </w:rPr>
        <w:t>calculate</w:t>
      </w:r>
      <w:r w:rsidRPr="003A45C8">
        <w:rPr>
          <w:lang w:val="en-US"/>
        </w:rPr>
        <w:t xml:space="preserve"> expressions involving numerical constants. </w:t>
      </w:r>
      <w:r w:rsidR="00187454" w:rsidRPr="003A45C8">
        <w:rPr>
          <w:lang w:val="en-US"/>
        </w:rPr>
        <w:t xml:space="preserve">The software supports </w:t>
      </w:r>
      <w:r w:rsidR="00A23F8E">
        <w:rPr>
          <w:lang w:val="en-US"/>
        </w:rPr>
        <w:t>the following operations:</w:t>
      </w:r>
      <w:r w:rsidR="00187454" w:rsidRPr="003A45C8">
        <w:rPr>
          <w:lang w:val="en-US"/>
        </w:rPr>
        <w:t xml:space="preserve"> addition, subtraction, multiplication, division, </w:t>
      </w:r>
      <w:r w:rsidR="00A23F8E">
        <w:rPr>
          <w:lang w:val="en-US"/>
        </w:rPr>
        <w:t>exponentiation</w:t>
      </w:r>
      <w:r w:rsidR="00187454" w:rsidRPr="003A45C8">
        <w:rPr>
          <w:lang w:val="en-US"/>
        </w:rPr>
        <w:t>, and modul</w:t>
      </w:r>
      <w:r w:rsidR="00A23F8E">
        <w:rPr>
          <w:lang w:val="en-US"/>
        </w:rPr>
        <w:t>o.</w:t>
      </w:r>
    </w:p>
    <w:p w14:paraId="6AAF947E" w14:textId="77777777" w:rsidR="00187454" w:rsidRPr="003A45C8" w:rsidRDefault="00187454">
      <w:pPr>
        <w:pStyle w:val="BodyText1"/>
        <w:spacing w:after="0" w:line="240" w:lineRule="atLeast"/>
        <w:rPr>
          <w:lang w:val="en-US"/>
        </w:rPr>
      </w:pPr>
    </w:p>
    <w:p w14:paraId="3DB71EB6" w14:textId="1890C170" w:rsidR="001E57A8" w:rsidRPr="003A45C8" w:rsidRDefault="001E57A8">
      <w:pPr>
        <w:pStyle w:val="BodyText1"/>
        <w:spacing w:after="0" w:line="240" w:lineRule="atLeast"/>
        <w:rPr>
          <w:lang w:val="en-US"/>
        </w:rPr>
      </w:pPr>
      <w:r w:rsidRPr="003A45C8">
        <w:rPr>
          <w:lang w:val="en-US"/>
        </w:rPr>
        <w:t xml:space="preserve">To </w:t>
      </w:r>
      <w:r w:rsidR="00A23F8E">
        <w:rPr>
          <w:lang w:val="en-US"/>
        </w:rPr>
        <w:t>install</w:t>
      </w:r>
      <w:r w:rsidRPr="003A45C8">
        <w:rPr>
          <w:lang w:val="en-US"/>
        </w:rPr>
        <w:t xml:space="preserve"> the program, download the necessary files from GitHub</w:t>
      </w:r>
      <w:r w:rsidR="00A23F8E">
        <w:rPr>
          <w:lang w:val="en-US"/>
        </w:rPr>
        <w:t xml:space="preserve">. </w:t>
      </w:r>
      <w:r w:rsidRPr="003A45C8">
        <w:rPr>
          <w:lang w:val="en-US"/>
        </w:rPr>
        <w:t xml:space="preserve">Using your terminal, navigate to </w:t>
      </w:r>
      <w:r w:rsidR="00A23F8E">
        <w:rPr>
          <w:lang w:val="en-US"/>
        </w:rPr>
        <w:t>the downloaded file, unzip it, go into the unzipped folder, and then the “Src” directory</w:t>
      </w:r>
      <w:r w:rsidRPr="003A45C8">
        <w:rPr>
          <w:lang w:val="en-US"/>
        </w:rPr>
        <w:t xml:space="preserve">. </w:t>
      </w:r>
      <w:r w:rsidR="00A23F8E">
        <w:rPr>
          <w:lang w:val="en-US"/>
        </w:rPr>
        <w:t>Then execute the “make” command. Finally,</w:t>
      </w:r>
      <w:r w:rsidRPr="003A45C8">
        <w:rPr>
          <w:lang w:val="en-US"/>
        </w:rPr>
        <w:t xml:space="preserve"> </w:t>
      </w:r>
      <w:r w:rsidR="00A23F8E">
        <w:rPr>
          <w:lang w:val="en-US"/>
        </w:rPr>
        <w:t>execute “./calculator”</w:t>
      </w:r>
      <w:r w:rsidRPr="003A45C8">
        <w:rPr>
          <w:lang w:val="en-US"/>
        </w:rPr>
        <w:t xml:space="preserve">. This will begin </w:t>
      </w:r>
      <w:r w:rsidR="00AD4364">
        <w:rPr>
          <w:lang w:val="en-US"/>
        </w:rPr>
        <w:t>the</w:t>
      </w:r>
      <w:r w:rsidRPr="003A45C8">
        <w:rPr>
          <w:lang w:val="en-US"/>
        </w:rPr>
        <w:t xml:space="preserve"> calculator application, which will display further instructions.</w:t>
      </w:r>
    </w:p>
    <w:p w14:paraId="6FEAACA0" w14:textId="659B1E73" w:rsidR="001E57A8" w:rsidRPr="003A45C8" w:rsidRDefault="001E57A8">
      <w:pPr>
        <w:pStyle w:val="BodyText1"/>
        <w:spacing w:after="0" w:line="240" w:lineRule="atLeast"/>
        <w:rPr>
          <w:lang w:val="en-US"/>
        </w:rPr>
      </w:pPr>
      <w:r w:rsidRPr="003A45C8">
        <w:rPr>
          <w:rFonts w:ascii="Arial" w:hAnsi="Arial" w:cs="Arial"/>
          <w:color w:val="000000"/>
          <w:sz w:val="22"/>
          <w:szCs w:val="22"/>
          <w:bdr w:val="none" w:sz="0" w:space="0" w:color="auto" w:frame="1"/>
        </w:rPr>
        <w:fldChar w:fldCharType="begin"/>
      </w:r>
      <w:r w:rsidRPr="003A45C8">
        <w:rPr>
          <w:rFonts w:ascii="Arial" w:hAnsi="Arial" w:cs="Arial"/>
          <w:color w:val="000000"/>
          <w:sz w:val="22"/>
          <w:szCs w:val="22"/>
          <w:bdr w:val="none" w:sz="0" w:space="0" w:color="auto" w:frame="1"/>
        </w:rPr>
        <w:instrText xml:space="preserve"> INCLUDEPICTURE "https://lh7-us.googleusercontent.com/4a9hURTdbaXfj1TegQ3VDl-da9kFu6mTMrS_pyxFk-YN__gzbNngO7ouNpaZUey5x4RreMXPoqCCIy4cIhmLHuSTPg1iVeJ0Oc8QvGRHErWloQRZmszzk4pDYCQG-WEEdsCeYW3n5k6LhABBBGTu_iw" \* MERGEFORMATINET </w:instrText>
      </w:r>
      <w:r w:rsidRPr="003A45C8">
        <w:rPr>
          <w:rFonts w:ascii="Arial" w:hAnsi="Arial" w:cs="Arial"/>
          <w:color w:val="000000"/>
          <w:sz w:val="22"/>
          <w:szCs w:val="22"/>
          <w:bdr w:val="none" w:sz="0" w:space="0" w:color="auto" w:frame="1"/>
        </w:rPr>
        <w:fldChar w:fldCharType="separate"/>
      </w: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"https://lh7-us.googleusercontent.com/4a9hURTdbaXfj1TegQ3VDl-da9kFu6mTMrS_pyxFk-YN__gzbNngO7ouNpaZUey5x4RreMXPoqCCIy4cIhmLHuSTPg1iVeJ0Oc8QvGRHErWloQRZmszzk4pDYCQG-WEEdsCeYW3n5k6LhABBBGTu_iw" \* MERGEFORMATINET </w:instrText>
      </w:r>
      <w:r>
        <w:rPr>
          <w:rFonts w:ascii="Arial" w:hAnsi="Arial" w:cs="Arial"/>
          <w:color w:val="000000"/>
          <w:sz w:val="22"/>
          <w:szCs w:val="22"/>
          <w:bdr w:val="none" w:sz="0" w:space="0" w:color="auto" w:frame="1"/>
        </w:rPr>
        <w:fldChar w:fldCharType="separate"/>
      </w: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"https://lh7-us.googleusercontent.com/4a9hURTdbaXfj1TegQ3VDl-da9kFu6mTMrS_pyxFk-YN__gzbNngO7ouNpaZUey5x4RreMXPoqCCIy4cIhmLHuSTPg1iVeJ0Oc8QvGRHErWloQRZmszzk4pDYCQG-WEEdsCeYW3n5k6LhABBBGTu_iw" \* MERGEFORMATINET </w:instrText>
      </w:r>
      <w:r>
        <w:rPr>
          <w:rFonts w:ascii="Arial" w:hAnsi="Arial" w:cs="Arial"/>
          <w:color w:val="000000"/>
          <w:sz w:val="22"/>
          <w:szCs w:val="22"/>
          <w:bdr w:val="none" w:sz="0" w:space="0" w:color="auto" w:frame="1"/>
        </w:rPr>
        <w:fldChar w:fldCharType="separate"/>
      </w:r>
      <w:r w:rsidR="00000000">
        <w:rPr>
          <w:rFonts w:ascii="Arial" w:hAnsi="Arial" w:cs="Arial"/>
          <w:color w:val="000000"/>
          <w:sz w:val="22"/>
          <w:szCs w:val="22"/>
          <w:bdr w:val="none" w:sz="0" w:space="0" w:color="auto" w:frame="1"/>
        </w:rPr>
        <w:fldChar w:fldCharType="begin"/>
      </w:r>
      <w:r w:rsidR="00000000">
        <w:rPr>
          <w:rFonts w:ascii="Arial" w:hAnsi="Arial" w:cs="Arial"/>
          <w:color w:val="000000"/>
          <w:sz w:val="22"/>
          <w:szCs w:val="22"/>
          <w:bdr w:val="none" w:sz="0" w:space="0" w:color="auto" w:frame="1"/>
        </w:rPr>
        <w:instrText xml:space="preserve"> INCLUDEPICTURE  "https://lh7-us.googleusercontent.com/4a9hURTdbaXfj1TegQ3VDl-da9kFu6mTMrS_pyxFk-YN__gzbNngO7ouNpaZUey5x4RreMXPoqCCIy4cIhmLHuSTPg1iVeJ0Oc8QvGRHErWloQRZmszzk4pDYCQG-WEEdsCeYW3n5k6LhABBBGTu_iw" \* MERGEFORMATINET </w:instrText>
      </w:r>
      <w:r w:rsidR="00000000">
        <w:rPr>
          <w:rFonts w:ascii="Arial" w:hAnsi="Arial" w:cs="Arial"/>
          <w:color w:val="000000"/>
          <w:sz w:val="22"/>
          <w:szCs w:val="22"/>
          <w:bdr w:val="none" w:sz="0" w:space="0" w:color="auto" w:frame="1"/>
        </w:rPr>
        <w:fldChar w:fldCharType="separate"/>
      </w:r>
      <w:r w:rsidR="002476B8">
        <w:rPr>
          <w:rFonts w:ascii="Arial" w:hAnsi="Arial" w:cs="Arial"/>
          <w:color w:val="000000"/>
          <w:sz w:val="22"/>
          <w:szCs w:val="22"/>
          <w:bdr w:val="none" w:sz="0" w:space="0" w:color="auto" w:frame="1"/>
        </w:rPr>
        <w:pict w14:anchorId="3D4D9D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8pt;height:70.5pt">
            <v:imagedata r:id="rId16" r:href="rId17"/>
          </v:shape>
        </w:pict>
      </w:r>
      <w:r w:rsidR="00000000">
        <w:rPr>
          <w:rFonts w:ascii="Arial" w:hAnsi="Arial" w:cs="Arial"/>
          <w:color w:val="000000"/>
          <w:sz w:val="22"/>
          <w:szCs w:val="22"/>
          <w:bdr w:val="none" w:sz="0" w:space="0" w:color="auto" w:frame="1"/>
        </w:rPr>
        <w:fldChar w:fldCharType="end"/>
      </w:r>
      <w:r>
        <w:rPr>
          <w:rFonts w:ascii="Arial" w:hAnsi="Arial" w:cs="Arial"/>
          <w:color w:val="000000"/>
          <w:sz w:val="22"/>
          <w:szCs w:val="22"/>
          <w:bdr w:val="none" w:sz="0" w:space="0" w:color="auto" w:frame="1"/>
        </w:rPr>
        <w:fldChar w:fldCharType="end"/>
      </w:r>
      <w:r>
        <w:rPr>
          <w:rFonts w:ascii="Arial" w:hAnsi="Arial" w:cs="Arial"/>
          <w:color w:val="000000"/>
          <w:sz w:val="22"/>
          <w:szCs w:val="22"/>
          <w:bdr w:val="none" w:sz="0" w:space="0" w:color="auto" w:frame="1"/>
        </w:rPr>
        <w:fldChar w:fldCharType="end"/>
      </w:r>
      <w:r w:rsidRPr="003A45C8">
        <w:rPr>
          <w:rFonts w:ascii="Arial" w:hAnsi="Arial" w:cs="Arial"/>
          <w:color w:val="000000"/>
          <w:sz w:val="22"/>
          <w:szCs w:val="22"/>
          <w:bdr w:val="none" w:sz="0" w:space="0" w:color="auto" w:frame="1"/>
        </w:rPr>
        <w:fldChar w:fldCharType="end"/>
      </w:r>
    </w:p>
    <w:p w14:paraId="702E9667" w14:textId="77777777" w:rsidR="001E57A8" w:rsidRPr="003A45C8" w:rsidRDefault="001E57A8">
      <w:pPr>
        <w:pStyle w:val="BodyText1"/>
        <w:spacing w:after="0" w:line="240" w:lineRule="atLeast"/>
        <w:rPr>
          <w:lang w:val="en-US"/>
        </w:rPr>
      </w:pPr>
    </w:p>
    <w:p w14:paraId="79EA5F99" w14:textId="0DEC031D" w:rsidR="000D561C" w:rsidRPr="003A45C8" w:rsidRDefault="00605B74">
      <w:pPr>
        <w:pStyle w:val="Heading1"/>
      </w:pPr>
      <w:r w:rsidRPr="003A45C8">
        <w:t>Getting started</w:t>
      </w:r>
    </w:p>
    <w:p w14:paraId="191C285D" w14:textId="0F541FB8" w:rsidR="0082596E" w:rsidRPr="003A45C8" w:rsidRDefault="0082596E" w:rsidP="0082596E">
      <w:pPr>
        <w:pStyle w:val="Heading2"/>
      </w:pPr>
      <w:r w:rsidRPr="003A45C8">
        <w:t>Basic Operators</w:t>
      </w:r>
    </w:p>
    <w:p w14:paraId="36B2101C" w14:textId="15BB829B" w:rsidR="0082596E" w:rsidRPr="003A45C8" w:rsidRDefault="006D7862" w:rsidP="006D7862">
      <w:pPr>
        <w:pStyle w:val="Heading3"/>
      </w:pPr>
      <w:r w:rsidRPr="003A45C8">
        <w:t>Addition</w:t>
      </w:r>
    </w:p>
    <w:p w14:paraId="40321376" w14:textId="70B67897" w:rsidR="006E4C33" w:rsidRPr="003A45C8" w:rsidRDefault="00423AF5" w:rsidP="006E4C33">
      <w:pPr>
        <w:ind w:left="720"/>
      </w:pPr>
      <w:r w:rsidRPr="003A45C8">
        <w:t xml:space="preserve">To perform addition, enter </w:t>
      </w:r>
      <w:r w:rsidR="0056343B" w:rsidRPr="003A45C8">
        <w:t xml:space="preserve">the numbers with a ‘+’ sign between them. For instance, to add </w:t>
      </w:r>
      <w:r w:rsidR="00C0486B" w:rsidRPr="003A45C8">
        <w:t>6 and 7, type ‘6+7’ into the terminal and press the Enter key. The result, 13, will be displayed in the term</w:t>
      </w:r>
      <w:r w:rsidR="00510ACB" w:rsidRPr="003A45C8">
        <w:t>inal. Addition supports both whole numbers and decimal numbers.</w:t>
      </w:r>
    </w:p>
    <w:p w14:paraId="72A742D3" w14:textId="3A00F94B" w:rsidR="006D7862" w:rsidRPr="003A45C8" w:rsidRDefault="006D7862" w:rsidP="006D7862">
      <w:pPr>
        <w:pStyle w:val="Heading3"/>
      </w:pPr>
      <w:r w:rsidRPr="003A45C8">
        <w:t>Subtraction</w:t>
      </w:r>
    </w:p>
    <w:p w14:paraId="248B9083" w14:textId="50D31F5E" w:rsidR="001E6C3F" w:rsidRPr="003A45C8" w:rsidRDefault="005F4306" w:rsidP="00575D96">
      <w:pPr>
        <w:ind w:left="720"/>
      </w:pPr>
      <w:r w:rsidRPr="003A45C8">
        <w:t>To perform subtraction, enter the numbers with a ‘-‘ sign between them. For ins</w:t>
      </w:r>
      <w:r w:rsidR="00C546B0" w:rsidRPr="003A45C8">
        <w:t xml:space="preserve">tance, to subtract 3 from 9, </w:t>
      </w:r>
      <w:r w:rsidR="00C0486B" w:rsidRPr="003A45C8">
        <w:t xml:space="preserve">type </w:t>
      </w:r>
      <w:r w:rsidR="00C546B0" w:rsidRPr="003A45C8">
        <w:t>‘9-3</w:t>
      </w:r>
      <w:r w:rsidR="00C0486B" w:rsidRPr="003A45C8">
        <w:t>’</w:t>
      </w:r>
      <w:r w:rsidR="00C546B0" w:rsidRPr="003A45C8">
        <w:t xml:space="preserve"> in the terminal and press the Enter key. The result, 6, will be displayed in the terminal. Subtraction </w:t>
      </w:r>
      <w:r w:rsidR="00510ACB" w:rsidRPr="003A45C8">
        <w:t xml:space="preserve">supports </w:t>
      </w:r>
      <w:r w:rsidR="00C546B0" w:rsidRPr="003A45C8">
        <w:t>both whole numbers and dec</w:t>
      </w:r>
      <w:r w:rsidR="00423AF5" w:rsidRPr="003A45C8">
        <w:t>imal numbers.</w:t>
      </w:r>
    </w:p>
    <w:p w14:paraId="64700F1F" w14:textId="3F0F1748" w:rsidR="006D7862" w:rsidRPr="003A45C8" w:rsidRDefault="006D7862" w:rsidP="006D7862">
      <w:pPr>
        <w:pStyle w:val="Heading3"/>
      </w:pPr>
      <w:r w:rsidRPr="003A45C8">
        <w:t>Multiplication</w:t>
      </w:r>
    </w:p>
    <w:p w14:paraId="3D1F3C23" w14:textId="4FCC0013" w:rsidR="00412EBB" w:rsidRPr="003A45C8" w:rsidRDefault="00412EBB" w:rsidP="00412EBB">
      <w:pPr>
        <w:ind w:left="720"/>
      </w:pPr>
      <w:r w:rsidRPr="003A45C8">
        <w:t xml:space="preserve">To perform multiplication, enter the numbers with a ‘*’ sign between them. For instance, to multiply </w:t>
      </w:r>
      <w:r w:rsidR="00DE6CE4" w:rsidRPr="003A45C8">
        <w:t xml:space="preserve">2 by 6, type ‘2*6’ in the terminal and press the Enter key. The result, </w:t>
      </w:r>
      <w:r w:rsidR="00E10A8C" w:rsidRPr="003A45C8">
        <w:t>12, will be displayed in the terminal. Multiplication supports both whole numbers and decimal numbers.</w:t>
      </w:r>
    </w:p>
    <w:p w14:paraId="25F83B7E" w14:textId="28D0C163" w:rsidR="006D7862" w:rsidRPr="003A45C8" w:rsidRDefault="006D7862" w:rsidP="006D7862">
      <w:pPr>
        <w:pStyle w:val="Heading3"/>
      </w:pPr>
      <w:r w:rsidRPr="003A45C8">
        <w:t>Division</w:t>
      </w:r>
    </w:p>
    <w:p w14:paraId="69B95B12" w14:textId="7EAA4F85" w:rsidR="001E6C3F" w:rsidRPr="003A45C8" w:rsidRDefault="00CC5036" w:rsidP="00CC5036">
      <w:pPr>
        <w:ind w:left="720"/>
      </w:pPr>
      <w:r w:rsidRPr="003A45C8">
        <w:t xml:space="preserve">To perform division, enter the numbers with a ‘/’ sign between them. For instance, to divide </w:t>
      </w:r>
      <w:r w:rsidR="00A70B28" w:rsidRPr="003A45C8">
        <w:t>9 by 3, type ‘9/3’ in the terminal and press the Enter key. The result</w:t>
      </w:r>
      <w:r w:rsidR="002A416D" w:rsidRPr="003A45C8">
        <w:t>, 3, will be displayed in the terminal.</w:t>
      </w:r>
      <w:r w:rsidR="00F62379" w:rsidRPr="003A45C8">
        <w:t xml:space="preserve"> It’s important to note that </w:t>
      </w:r>
      <w:r w:rsidR="00D35DF3" w:rsidRPr="003A45C8">
        <w:t xml:space="preserve">division </w:t>
      </w:r>
      <w:r w:rsidR="00F62379" w:rsidRPr="003A45C8">
        <w:t>by zero is not allowed</w:t>
      </w:r>
      <w:r w:rsidR="002A416D" w:rsidRPr="003A45C8">
        <w:t xml:space="preserve">. For instance, </w:t>
      </w:r>
      <w:r w:rsidR="00F62379" w:rsidRPr="003A45C8">
        <w:t xml:space="preserve">attempting ‘5/0’ will result in an error being displayed to the terminal. </w:t>
      </w:r>
      <w:r w:rsidR="00D82001" w:rsidRPr="003A45C8">
        <w:t>Division supports both whole numbers and decimal numbers.</w:t>
      </w:r>
    </w:p>
    <w:p w14:paraId="21F756FC" w14:textId="296987FC" w:rsidR="006D7862" w:rsidRPr="003A45C8" w:rsidRDefault="006D7862" w:rsidP="006D7862">
      <w:pPr>
        <w:pStyle w:val="Heading3"/>
      </w:pPr>
      <w:r w:rsidRPr="003A45C8">
        <w:t>Exponent</w:t>
      </w:r>
    </w:p>
    <w:p w14:paraId="0211FDF2" w14:textId="5D80ED63" w:rsidR="001E6C3F" w:rsidRPr="003A45C8" w:rsidRDefault="00C036E7" w:rsidP="00F62379">
      <w:pPr>
        <w:ind w:left="720"/>
      </w:pPr>
      <w:r w:rsidRPr="003A45C8">
        <w:t>To perform exponent</w:t>
      </w:r>
      <w:r w:rsidR="002B08F5" w:rsidRPr="003A45C8">
        <w:t>iation</w:t>
      </w:r>
      <w:r w:rsidRPr="003A45C8">
        <w:t>, enter the numbers with a ‘</w:t>
      </w:r>
      <w:r w:rsidR="00D35DF3" w:rsidRPr="003A45C8">
        <w:t>^</w:t>
      </w:r>
      <w:r w:rsidRPr="003A45C8">
        <w:t xml:space="preserve">’ sign between them. For instance, to </w:t>
      </w:r>
      <w:r w:rsidR="00A36B48" w:rsidRPr="003A45C8">
        <w:t>find 2 to the power of 4, type ‘2</w:t>
      </w:r>
      <w:r w:rsidR="00D35DF3" w:rsidRPr="003A45C8">
        <w:t>^</w:t>
      </w:r>
      <w:r w:rsidR="00A36B48" w:rsidRPr="003A45C8">
        <w:t xml:space="preserve">4’ in the terminal and press the Enter key. The result, </w:t>
      </w:r>
      <w:r w:rsidR="00F06ED9" w:rsidRPr="003A45C8">
        <w:t xml:space="preserve">16, will be displayed </w:t>
      </w:r>
      <w:r w:rsidR="00AD4364">
        <w:t xml:space="preserve">in the </w:t>
      </w:r>
      <w:r w:rsidR="00F06ED9" w:rsidRPr="003A45C8">
        <w:t xml:space="preserve">terminal. Exponents supports both </w:t>
      </w:r>
      <w:r w:rsidR="002B08F5" w:rsidRPr="003A45C8">
        <w:t>whole numbers and decimal numbers.</w:t>
      </w:r>
    </w:p>
    <w:p w14:paraId="439E427D" w14:textId="167CB084" w:rsidR="006D7862" w:rsidRPr="003A45C8" w:rsidRDefault="006D7862" w:rsidP="006D7862">
      <w:pPr>
        <w:pStyle w:val="Heading3"/>
      </w:pPr>
      <w:r w:rsidRPr="003A45C8">
        <w:lastRenderedPageBreak/>
        <w:t>Modulo</w:t>
      </w:r>
    </w:p>
    <w:p w14:paraId="6864916F" w14:textId="3B86C1A1" w:rsidR="001E6C3F" w:rsidRPr="003A45C8" w:rsidRDefault="00DC32BE" w:rsidP="002B08F5">
      <w:pPr>
        <w:ind w:left="720"/>
      </w:pPr>
      <w:r w:rsidRPr="003A45C8">
        <w:t xml:space="preserve">To </w:t>
      </w:r>
      <w:r w:rsidR="00D35DF3" w:rsidRPr="003A45C8">
        <w:t>find the remainder after division, enter the number with a ‘%’ sign between them. For instance, to find the remainder when 10 is divided by 3, input ‘10%3’ in the terminal and press the Enter key. The result, 1, will be displayed to the terminal. It’s important to note that modulo by zero is not allowed. For instance, attempting ‘5%0’ will result in an error being displayed to the terminal. Modulo supports both whole numbers and decimal numbers.</w:t>
      </w:r>
    </w:p>
    <w:p w14:paraId="0E22A18B" w14:textId="0958DCEC" w:rsidR="009A3435" w:rsidRPr="003A45C8" w:rsidRDefault="009A3435" w:rsidP="009A3435">
      <w:pPr>
        <w:pStyle w:val="Heading2"/>
      </w:pPr>
      <w:r w:rsidRPr="003A45C8">
        <w:t>Handling</w:t>
      </w:r>
    </w:p>
    <w:p w14:paraId="3EE24409" w14:textId="110A79F5" w:rsidR="009A3435" w:rsidRPr="003A45C8" w:rsidRDefault="009A3435" w:rsidP="009A3435">
      <w:pPr>
        <w:pStyle w:val="Heading3"/>
      </w:pPr>
      <w:r w:rsidRPr="003A45C8">
        <w:t>Parenthesis Handling</w:t>
      </w:r>
    </w:p>
    <w:p w14:paraId="361A1564" w14:textId="3BE7F2E6" w:rsidR="00DC32BE" w:rsidRPr="003A45C8" w:rsidRDefault="00DC32BE" w:rsidP="00DC32BE">
      <w:pPr>
        <w:ind w:left="720"/>
      </w:pPr>
      <w:r w:rsidRPr="003A45C8">
        <w:t xml:space="preserve">Parenthesis </w:t>
      </w:r>
      <w:r w:rsidR="00AD4364">
        <w:t>has the highest precedence. A</w:t>
      </w:r>
      <w:r w:rsidRPr="003A45C8">
        <w:t xml:space="preserve">ny operation within them will </w:t>
      </w:r>
      <w:r w:rsidR="00AD4364">
        <w:t>be processed</w:t>
      </w:r>
      <w:r w:rsidRPr="003A45C8">
        <w:t xml:space="preserve"> first. It is crucial to ensure that each opening parenthesis is paired with a corresponding closing parenthesis. For instance, in the expression</w:t>
      </w:r>
      <w:r w:rsidR="00BA58B1" w:rsidRPr="003A45C8">
        <w:t xml:space="preserve"> ‘(4+3)*2’, the opening parenthesis is followed by a closing parenthesis. However, in ‘2*(4+3-1’, there is an opening parenthesis without a corresponding closing parenthesis</w:t>
      </w:r>
      <w:r w:rsidR="00AD4364">
        <w:t>. This will result in an error.</w:t>
      </w:r>
    </w:p>
    <w:p w14:paraId="15DB16E8" w14:textId="67C2DA87" w:rsidR="009A3435" w:rsidRPr="003A45C8" w:rsidRDefault="009A3435" w:rsidP="009A3435">
      <w:pPr>
        <w:pStyle w:val="Heading3"/>
      </w:pPr>
      <w:r w:rsidRPr="003A45C8">
        <w:t>Error Handling</w:t>
      </w:r>
    </w:p>
    <w:p w14:paraId="7CCA1FF9" w14:textId="7F89B584" w:rsidR="00DC32BE" w:rsidRPr="003A45C8" w:rsidRDefault="00187454" w:rsidP="00BA58B1">
      <w:pPr>
        <w:ind w:left="720"/>
      </w:pPr>
      <w:r w:rsidRPr="003A45C8">
        <w:t>In the event of an error, the Arithmetic Expression Evaluator provides a clear error message to assist users in identifying</w:t>
      </w:r>
      <w:r w:rsidR="004C35B6">
        <w:t xml:space="preserve"> issues</w:t>
      </w:r>
      <w:r w:rsidRPr="003A45C8">
        <w:t>. Common error scenarios include mismatched parentheses, division by zero, or invalid input characters</w:t>
      </w:r>
      <w:r w:rsidR="004C35B6">
        <w:t>.</w:t>
      </w:r>
      <w:r w:rsidRPr="003A45C8">
        <w:t xml:space="preserve"> </w:t>
      </w:r>
    </w:p>
    <w:p w14:paraId="1417952F" w14:textId="396403F3" w:rsidR="009A3435" w:rsidRPr="003A45C8" w:rsidRDefault="009A3435" w:rsidP="009A3435">
      <w:pPr>
        <w:pStyle w:val="Heading2"/>
      </w:pPr>
      <w:r w:rsidRPr="003A45C8">
        <w:t>Quitting the program</w:t>
      </w:r>
    </w:p>
    <w:p w14:paraId="176C862C" w14:textId="5CA36A7C" w:rsidR="009A3435" w:rsidRPr="003A45C8" w:rsidRDefault="009A3435" w:rsidP="009A3435">
      <w:pPr>
        <w:pStyle w:val="Heading3"/>
      </w:pPr>
      <w:r w:rsidRPr="003A45C8">
        <w:t>Quit with a Capital Q</w:t>
      </w:r>
    </w:p>
    <w:p w14:paraId="1B0A365D" w14:textId="4F80AE68" w:rsidR="00DC32BE" w:rsidRPr="003A45C8" w:rsidRDefault="00DC32BE" w:rsidP="00DC32BE">
      <w:pPr>
        <w:ind w:left="720"/>
      </w:pPr>
      <w:r w:rsidRPr="003A45C8">
        <w:t>To exit the program, type a capitalized ‘Q’ into the terminal and press the Enter key.</w:t>
      </w:r>
      <w:r w:rsidR="004C35B6">
        <w:t xml:space="preserve"> </w:t>
      </w:r>
    </w:p>
    <w:p w14:paraId="51CA6577" w14:textId="51F1090F" w:rsidR="009A3435" w:rsidRPr="003A45C8" w:rsidRDefault="009A3435" w:rsidP="009A3435">
      <w:pPr>
        <w:pStyle w:val="Heading3"/>
      </w:pPr>
      <w:r w:rsidRPr="003A45C8">
        <w:t>Quit with a Lowercase q</w:t>
      </w:r>
    </w:p>
    <w:p w14:paraId="76B4113D" w14:textId="7A7CAEAA" w:rsidR="00DC32BE" w:rsidRPr="003A45C8" w:rsidRDefault="00DC32BE" w:rsidP="00DC32BE">
      <w:pPr>
        <w:ind w:left="720"/>
      </w:pPr>
      <w:r w:rsidRPr="003A45C8">
        <w:t>For an alternative exit method, type a lowercase ‘q’ into the terminal and press the Enter key.</w:t>
      </w:r>
    </w:p>
    <w:p w14:paraId="52AE8A36" w14:textId="6F30892E" w:rsidR="009A3435" w:rsidRPr="003A45C8" w:rsidRDefault="009A3435" w:rsidP="0082596E">
      <w:pPr>
        <w:pStyle w:val="Heading3"/>
      </w:pPr>
      <w:r w:rsidRPr="003A45C8">
        <w:t>Quit with Ctrl-C</w:t>
      </w:r>
    </w:p>
    <w:p w14:paraId="11F87664" w14:textId="782DBD0A" w:rsidR="00DC32BE" w:rsidRPr="003A45C8" w:rsidRDefault="00DC32BE" w:rsidP="00DC32BE">
      <w:pPr>
        <w:ind w:left="720"/>
      </w:pPr>
      <w:r w:rsidRPr="003A45C8">
        <w:t>Use the keyboard shortcut Ctr-C to promptly exit the program at any time.</w:t>
      </w:r>
    </w:p>
    <w:p w14:paraId="748A262C" w14:textId="02A780B7" w:rsidR="00DA550E" w:rsidRPr="003A45C8" w:rsidRDefault="00DA550E" w:rsidP="00DA550E">
      <w:pPr>
        <w:pStyle w:val="Heading2"/>
      </w:pPr>
      <w:r w:rsidRPr="003A45C8">
        <w:t>Inter</w:t>
      </w:r>
      <w:r w:rsidR="003A45C8" w:rsidRPr="003A45C8">
        <w:t>pre</w:t>
      </w:r>
      <w:r w:rsidRPr="003A45C8">
        <w:t>ting the results</w:t>
      </w:r>
    </w:p>
    <w:p w14:paraId="0ACE9981" w14:textId="289AC16F" w:rsidR="00DA550E" w:rsidRPr="003A45C8" w:rsidRDefault="00784A8F" w:rsidP="00784A8F">
      <w:pPr>
        <w:pStyle w:val="Heading3"/>
      </w:pPr>
      <w:r w:rsidRPr="003A45C8">
        <w:t>Results without errors</w:t>
      </w:r>
    </w:p>
    <w:p w14:paraId="4D10264D" w14:textId="5E43ADEB" w:rsidR="00D35DF3" w:rsidRPr="003A45C8" w:rsidRDefault="00D35DF3" w:rsidP="00D35DF3">
      <w:pPr>
        <w:ind w:left="720"/>
      </w:pPr>
      <w:r w:rsidRPr="003A45C8">
        <w:t>Upon successful execution of an expression, the program will display the result as a numerical value in the terminal.</w:t>
      </w:r>
    </w:p>
    <w:p w14:paraId="21BCFDDF" w14:textId="7B2A7707" w:rsidR="00784A8F" w:rsidRPr="003A45C8" w:rsidRDefault="00784A8F" w:rsidP="009A3435">
      <w:pPr>
        <w:pStyle w:val="Heading3"/>
      </w:pPr>
      <w:r w:rsidRPr="003A45C8">
        <w:t>Results with errors</w:t>
      </w:r>
    </w:p>
    <w:p w14:paraId="2B12499C" w14:textId="23CFDA1A" w:rsidR="00D35DF3" w:rsidRPr="003A45C8" w:rsidRDefault="00D35DF3" w:rsidP="00D35DF3">
      <w:pPr>
        <w:ind w:left="720"/>
      </w:pPr>
      <w:r w:rsidRPr="003A45C8">
        <w:t>In the event of an error during calculation, the program will provide an error message indicating the nature of the issue. Users should review the error message for details and adjust input accordingly.</w:t>
      </w:r>
    </w:p>
    <w:p w14:paraId="0CE38C3F" w14:textId="1E0B2FFF" w:rsidR="000D561C" w:rsidRPr="003A45C8" w:rsidRDefault="00605B74">
      <w:pPr>
        <w:pStyle w:val="Heading1"/>
      </w:pPr>
      <w:bookmarkStart w:id="12" w:name="_Toc5431513"/>
      <w:r w:rsidRPr="003A45C8">
        <w:t>Advanced features</w:t>
      </w:r>
      <w:bookmarkEnd w:id="12"/>
    </w:p>
    <w:p w14:paraId="0D8735E5" w14:textId="4B7D74B0" w:rsidR="00E051D6" w:rsidRPr="003A45C8" w:rsidRDefault="004C35B6">
      <w:pPr>
        <w:pStyle w:val="BodyText1"/>
        <w:spacing w:after="0" w:line="240" w:lineRule="atLeast"/>
        <w:rPr>
          <w:lang w:val="en-US"/>
        </w:rPr>
      </w:pPr>
      <w:r>
        <w:rPr>
          <w:lang w:val="en-US"/>
        </w:rPr>
        <w:t>This program does not have advanced features.</w:t>
      </w:r>
    </w:p>
    <w:p w14:paraId="5A289136" w14:textId="24B3574D" w:rsidR="000D561C" w:rsidRPr="003A45C8" w:rsidRDefault="00E051D6">
      <w:pPr>
        <w:pStyle w:val="Heading1"/>
        <w:rPr>
          <w:b w:val="0"/>
          <w:bCs/>
        </w:rPr>
      </w:pPr>
      <w:bookmarkStart w:id="13" w:name="_Toc5431514"/>
      <w:r w:rsidRPr="003A45C8">
        <w:t xml:space="preserve">Troubleshooting </w:t>
      </w:r>
      <w:bookmarkEnd w:id="13"/>
    </w:p>
    <w:p w14:paraId="31C5F399" w14:textId="50438BBC" w:rsidR="00E051D6" w:rsidRPr="003A45C8" w:rsidRDefault="00927346" w:rsidP="00927346">
      <w:pPr>
        <w:pStyle w:val="Heading2"/>
      </w:pPr>
      <w:r w:rsidRPr="003A45C8">
        <w:t>Mathematical Errors</w:t>
      </w:r>
    </w:p>
    <w:p w14:paraId="194D946B" w14:textId="49C451AE" w:rsidR="00927346" w:rsidRPr="003A45C8" w:rsidRDefault="00927346" w:rsidP="00927346">
      <w:pPr>
        <w:pStyle w:val="Heading3"/>
      </w:pPr>
      <w:r w:rsidRPr="003A45C8">
        <w:t>Dividing by Zero</w:t>
      </w:r>
    </w:p>
    <w:p w14:paraId="55218B6C" w14:textId="459C7D97" w:rsidR="0082596E" w:rsidRPr="003A45C8" w:rsidRDefault="008A3695" w:rsidP="008A3695">
      <w:pPr>
        <w:ind w:left="720"/>
      </w:pPr>
      <w:r w:rsidRPr="003A45C8">
        <w:t xml:space="preserve">Attempting to divide a number by zero </w:t>
      </w:r>
      <w:r w:rsidR="00005D5D">
        <w:t>will</w:t>
      </w:r>
      <w:r w:rsidRPr="003A45C8">
        <w:t xml:space="preserve"> lead to an error. For example, ‘5/0’ is invalid. To correct</w:t>
      </w:r>
      <w:r w:rsidR="00005D5D">
        <w:t xml:space="preserve"> this</w:t>
      </w:r>
      <w:r w:rsidRPr="003A45C8">
        <w:t>, ensure that the divisor is a non-zero number, like ‘5/2’.</w:t>
      </w:r>
    </w:p>
    <w:p w14:paraId="0486FDD4" w14:textId="66F39DF0" w:rsidR="00927346" w:rsidRPr="003A45C8" w:rsidRDefault="00E71B12" w:rsidP="00E71B12">
      <w:pPr>
        <w:pStyle w:val="Heading3"/>
      </w:pPr>
      <w:r w:rsidRPr="003A45C8">
        <w:t>Modulo by Zero</w:t>
      </w:r>
    </w:p>
    <w:p w14:paraId="21859064" w14:textId="0F8D8140" w:rsidR="0082596E" w:rsidRPr="003A45C8" w:rsidRDefault="00832C1F" w:rsidP="00832C1F">
      <w:pPr>
        <w:ind w:left="720"/>
      </w:pPr>
      <w:r w:rsidRPr="003A45C8">
        <w:t xml:space="preserve">Attempting to perform modulo </w:t>
      </w:r>
      <w:r w:rsidR="00005D5D">
        <w:t xml:space="preserve">zero will </w:t>
      </w:r>
      <w:r w:rsidRPr="003A45C8">
        <w:t xml:space="preserve">lead to </w:t>
      </w:r>
      <w:r w:rsidR="00005D5D">
        <w:t>an error</w:t>
      </w:r>
      <w:r w:rsidRPr="003A45C8">
        <w:t>. For example, ‘5%0’ is invalid. To correct, ensure that the divisor in the modulo operation is a non-zero number, like ‘5%2’.</w:t>
      </w:r>
    </w:p>
    <w:p w14:paraId="4BADD5E5" w14:textId="2A3B8066" w:rsidR="00E71B12" w:rsidRPr="003A45C8" w:rsidRDefault="00E71B12" w:rsidP="00E71B12">
      <w:pPr>
        <w:pStyle w:val="Heading2"/>
      </w:pPr>
      <w:r w:rsidRPr="003A45C8">
        <w:lastRenderedPageBreak/>
        <w:t>Invalid Expressions</w:t>
      </w:r>
    </w:p>
    <w:p w14:paraId="77CA62C1" w14:textId="35D96976" w:rsidR="00E71B12" w:rsidRPr="003A45C8" w:rsidRDefault="00E71B12" w:rsidP="00E71B12">
      <w:pPr>
        <w:pStyle w:val="Heading3"/>
      </w:pPr>
      <w:r w:rsidRPr="003A45C8">
        <w:t>Unmatched Parentheses</w:t>
      </w:r>
    </w:p>
    <w:p w14:paraId="0C34F509" w14:textId="47DFF7A2" w:rsidR="007B1598" w:rsidRPr="003A45C8" w:rsidRDefault="00394A5E" w:rsidP="00394A5E">
      <w:pPr>
        <w:ind w:left="720"/>
      </w:pPr>
      <w:r w:rsidRPr="003A45C8">
        <w:t>An unmatched parentheses error occurs when there is an uneven number of opening and closing parentheses. For example, ‘28(4+3-1’ is invalid. To correct, add a closing parenthesis, like ‘2*(4+3-1)’.</w:t>
      </w:r>
    </w:p>
    <w:p w14:paraId="63E07AF1" w14:textId="50FFF8DF" w:rsidR="00E71B12" w:rsidRPr="003A45C8" w:rsidRDefault="008008BC" w:rsidP="008008BC">
      <w:pPr>
        <w:pStyle w:val="Heading3"/>
      </w:pPr>
      <w:r w:rsidRPr="003A45C8">
        <w:t>Operators with Operands</w:t>
      </w:r>
    </w:p>
    <w:p w14:paraId="72459269" w14:textId="6CD9E6AF" w:rsidR="0082596E" w:rsidRPr="003A45C8" w:rsidRDefault="001A18AE" w:rsidP="001A18AE">
      <w:pPr>
        <w:ind w:left="720"/>
      </w:pPr>
      <w:r w:rsidRPr="003A45C8">
        <w:t>Ensure that each operator has the correct number of operands. For example, ‘3+*2’ is invalid. To correct, provide the missing operand, like ‘3+5*2’ or remove the extra operator, like ‘3+2’.</w:t>
      </w:r>
    </w:p>
    <w:p w14:paraId="51DAC68D" w14:textId="7B2157E1" w:rsidR="008008BC" w:rsidRPr="003A45C8" w:rsidRDefault="008008BC" w:rsidP="008008BC">
      <w:pPr>
        <w:pStyle w:val="Heading3"/>
      </w:pPr>
      <w:r w:rsidRPr="003A45C8">
        <w:t>Missing Operators</w:t>
      </w:r>
    </w:p>
    <w:p w14:paraId="378967F2" w14:textId="1B48AD81" w:rsidR="0082596E" w:rsidRPr="003A45C8" w:rsidRDefault="00153D55" w:rsidP="00153D55">
      <w:pPr>
        <w:ind w:left="720"/>
      </w:pPr>
      <w:r w:rsidRPr="003A45C8">
        <w:t>Ensure that each operand has the correct number of operators. For example, ‘3(4+2)’ is invalid. To correct, add the missing operator, like ‘3*(4+2)’ or remove the extra operand, like ‘(4+2)’.</w:t>
      </w:r>
    </w:p>
    <w:p w14:paraId="2788153F" w14:textId="0C44CE8C" w:rsidR="007B1598" w:rsidRPr="003A45C8" w:rsidRDefault="008008BC" w:rsidP="007B1598">
      <w:pPr>
        <w:pStyle w:val="Heading3"/>
      </w:pPr>
      <w:r w:rsidRPr="003A45C8">
        <w:t xml:space="preserve">Invalid </w:t>
      </w:r>
      <w:r w:rsidR="007B1598" w:rsidRPr="003A45C8">
        <w:t>Characters</w:t>
      </w:r>
    </w:p>
    <w:p w14:paraId="2992B8ED" w14:textId="1421D1FE" w:rsidR="0082596E" w:rsidRPr="00287DB1" w:rsidRDefault="004A6CAB" w:rsidP="008A3695">
      <w:pPr>
        <w:ind w:left="720"/>
      </w:pPr>
      <w:r>
        <w:t xml:space="preserve">Ensure that only valid characters are used. Any character that is not a digit, operator, or parenthesis is </w:t>
      </w:r>
      <w:r w:rsidRPr="00287DB1">
        <w:t xml:space="preserve">considered invalid. For example, </w:t>
      </w:r>
      <w:r w:rsidR="00B26542">
        <w:t>‘</w:t>
      </w:r>
      <w:r w:rsidRPr="00287DB1">
        <w:t>((7*3)@2)’ is considered invalid because of the @ characte</w:t>
      </w:r>
      <w:r w:rsidR="008A3695" w:rsidRPr="00287DB1">
        <w:t>r.</w:t>
      </w:r>
    </w:p>
    <w:p w14:paraId="59A0DE3C" w14:textId="77777777" w:rsidR="00E051D6" w:rsidRDefault="00E051D6" w:rsidP="00E051D6">
      <w:pPr>
        <w:pStyle w:val="Heading1"/>
      </w:pPr>
      <w:bookmarkStart w:id="14" w:name="_Toc5431515"/>
      <w:r w:rsidRPr="00287DB1">
        <w:t xml:space="preserve">Examples </w:t>
      </w:r>
    </w:p>
    <w:p w14:paraId="582483D3" w14:textId="77777777" w:rsidR="00D04667" w:rsidRDefault="00D04667" w:rsidP="00D04667"/>
    <w:p w14:paraId="7D814386" w14:textId="7EA1697E" w:rsidR="00D04667" w:rsidRPr="00D04667" w:rsidRDefault="00D04667" w:rsidP="00D04667">
      <w:r>
        <w:t>Here are some examples of expressions with various operators that this calculator will evaluate.</w:t>
      </w:r>
      <w:r w:rsidR="00EB3E59">
        <w:t xml:space="preserve"> </w:t>
      </w:r>
    </w:p>
    <w:p w14:paraId="3D5D6548" w14:textId="05541933" w:rsidR="00B26542" w:rsidRPr="00B26542" w:rsidRDefault="00B26542" w:rsidP="00B26542"/>
    <w:p w14:paraId="5BD2546C" w14:textId="577339AD" w:rsidR="00E051D6" w:rsidRDefault="00287DB1" w:rsidP="00E051D6">
      <w:r>
        <w:t>Addition: 6+7, 5+0, 2.5+2.5, (2+(-3))</w:t>
      </w:r>
    </w:p>
    <w:p w14:paraId="7E4FDC86" w14:textId="734FFDDE" w:rsidR="00287DB1" w:rsidRDefault="00287DB1" w:rsidP="00E051D6">
      <w:r>
        <w:t>Subtraction: 3-2, 2-0, (2-(-3)), (-2)-(-3)</w:t>
      </w:r>
    </w:p>
    <w:p w14:paraId="301E7ECF" w14:textId="4763AFDA" w:rsidR="00287DB1" w:rsidRDefault="00287DB1" w:rsidP="00E051D6">
      <w:r>
        <w:t>Multiplication: 2*1, 2*(-3), 2*2.5</w:t>
      </w:r>
    </w:p>
    <w:p w14:paraId="73AD18DA" w14:textId="2FFE7832" w:rsidR="00287DB1" w:rsidRDefault="00287DB1" w:rsidP="00E051D6">
      <w:r>
        <w:t>Division: 1/3, (9/(-3)), 9/3</w:t>
      </w:r>
    </w:p>
    <w:p w14:paraId="4A792093" w14:textId="762B6500" w:rsidR="00287DB1" w:rsidRDefault="00287DB1" w:rsidP="00E051D6">
      <w:r>
        <w:t>Exponentiation: 5^2, 2^.5, -2^-2</w:t>
      </w:r>
    </w:p>
    <w:p w14:paraId="25615983" w14:textId="7410C7EF" w:rsidR="00287DB1" w:rsidRDefault="00287DB1" w:rsidP="00E051D6">
      <w:r>
        <w:t>Modulo: 5%2.3, 5%-2</w:t>
      </w:r>
    </w:p>
    <w:p w14:paraId="36743B0C" w14:textId="688321A6" w:rsidR="00287DB1" w:rsidRDefault="00287DB1" w:rsidP="00E051D6">
      <w:r>
        <w:t>Combinations: 2^(4+3*1)</w:t>
      </w:r>
    </w:p>
    <w:p w14:paraId="6C421555" w14:textId="77777777" w:rsidR="002476B8" w:rsidRPr="00E051D6" w:rsidRDefault="002476B8" w:rsidP="00E051D6"/>
    <w:bookmarkEnd w:id="14"/>
    <w:p w14:paraId="53C0D935" w14:textId="77777777" w:rsidR="00E051D6" w:rsidRPr="003A45C8" w:rsidRDefault="00E051D6" w:rsidP="00E051D6">
      <w:pPr>
        <w:pStyle w:val="Heading1"/>
      </w:pPr>
      <w:r w:rsidRPr="003A45C8">
        <w:t>Glossary of terms</w:t>
      </w:r>
      <w:bookmarkStart w:id="15" w:name="_Toc5431520"/>
    </w:p>
    <w:p w14:paraId="1466219A" w14:textId="13AAB742" w:rsidR="00575D96" w:rsidRPr="003A45C8" w:rsidRDefault="00575D96" w:rsidP="00575D96">
      <w:r w:rsidRPr="003A45C8">
        <w:t>Operators –</w:t>
      </w:r>
      <w:r w:rsidR="003F215C" w:rsidRPr="003A45C8">
        <w:t xml:space="preserve"> are symbols or keywords that represent specific operations to be performed on one or more operands. In the context of a calculator or programming language, operators define actions such as addition (+), subtraction (-), multiplication (*), division</w:t>
      </w:r>
      <w:r w:rsidR="00B26542">
        <w:t xml:space="preserve"> (/)</w:t>
      </w:r>
      <w:r w:rsidR="003F215C" w:rsidRPr="003A45C8">
        <w:t>. They dictate how operands should be manipulated to produce a desired result.</w:t>
      </w:r>
    </w:p>
    <w:p w14:paraId="18D1809A" w14:textId="77777777" w:rsidR="003F215C" w:rsidRPr="003A45C8" w:rsidRDefault="003F215C" w:rsidP="00575D96"/>
    <w:p w14:paraId="2C60F249" w14:textId="1E951764" w:rsidR="00575D96" w:rsidRPr="003A45C8" w:rsidRDefault="00575D96" w:rsidP="00575D96">
      <w:r w:rsidRPr="003A45C8">
        <w:t>Operands –</w:t>
      </w:r>
      <w:r w:rsidR="003F215C" w:rsidRPr="003A45C8">
        <w:t xml:space="preserve"> Operands are the values upon which operators act. They are the inputs that undergo the specified operation. In a mathematical expression like ‘2+3’, the numbers ‘2’ and ‘3’ are the operands, and the ‘+’ is the operator. </w:t>
      </w:r>
      <w:r w:rsidR="00B26542">
        <w:t>In</w:t>
      </w:r>
      <w:r w:rsidR="003F215C" w:rsidRPr="003A45C8">
        <w:t xml:space="preserve"> this calculator</w:t>
      </w:r>
      <w:r w:rsidR="00B26542">
        <w:t>,</w:t>
      </w:r>
      <w:r w:rsidR="003F215C" w:rsidRPr="003A45C8">
        <w:t xml:space="preserve"> operands are </w:t>
      </w:r>
      <w:r w:rsidR="00B26542">
        <w:t xml:space="preserve">static </w:t>
      </w:r>
      <w:r w:rsidR="003F215C" w:rsidRPr="003A45C8">
        <w:t xml:space="preserve">constants. </w:t>
      </w:r>
    </w:p>
    <w:p w14:paraId="3DBEF464" w14:textId="77777777" w:rsidR="003F215C" w:rsidRPr="003A45C8" w:rsidRDefault="003F215C" w:rsidP="00575D96"/>
    <w:p w14:paraId="2B22A9F1" w14:textId="5B07149E" w:rsidR="00575D96" w:rsidRPr="003A45C8" w:rsidRDefault="00DC32BE" w:rsidP="00575D96">
      <w:r w:rsidRPr="003A45C8">
        <w:t>Modulo –</w:t>
      </w:r>
      <w:r w:rsidR="003F215C" w:rsidRPr="003A45C8">
        <w:t xml:space="preserve"> is represented by the symbol ‘%’, is a mathematical operation that returns the remainder </w:t>
      </w:r>
      <w:r w:rsidR="00B26542">
        <w:t>as a result of division.</w:t>
      </w:r>
    </w:p>
    <w:p w14:paraId="733E56E1" w14:textId="77777777" w:rsidR="003F215C" w:rsidRPr="003A45C8" w:rsidRDefault="003F215C" w:rsidP="00575D96"/>
    <w:p w14:paraId="4F9E8636" w14:textId="17B673C1" w:rsidR="00DC32BE" w:rsidRPr="003A45C8" w:rsidRDefault="003F215C" w:rsidP="00575D96">
      <w:r w:rsidRPr="003A45C8">
        <w:t>Terminal – In the context of computing, a terminal refers to a text-based interface that allows users to interact with a computer through a command line. It is a command-line interface (CLI) where users can enter text commands to perform various tasks. The terminal provides a way to navigate the file system, execute programs, and access system functions. It is an essential tool for developers, systems administrators, and users who prefer a text-based approach to interacting with their computers.</w:t>
      </w:r>
      <w:r w:rsidR="00B26542">
        <w:t xml:space="preserve"> In this context, the user is expected to be using a terminal within a Unix environment.</w:t>
      </w:r>
    </w:p>
    <w:p w14:paraId="41F52B1A" w14:textId="66CB52D7" w:rsidR="000D561C" w:rsidRPr="003A45C8" w:rsidRDefault="00E051D6">
      <w:pPr>
        <w:pStyle w:val="Heading1"/>
        <w:rPr>
          <w:b w:val="0"/>
          <w:bCs/>
        </w:rPr>
      </w:pPr>
      <w:r w:rsidRPr="003A45C8">
        <w:t xml:space="preserve">FAQ </w:t>
      </w:r>
      <w:bookmarkEnd w:id="15"/>
    </w:p>
    <w:bookmarkEnd w:id="7"/>
    <w:bookmarkEnd w:id="8"/>
    <w:bookmarkEnd w:id="9"/>
    <w:bookmarkEnd w:id="10"/>
    <w:bookmarkEnd w:id="11"/>
    <w:p w14:paraId="292EF160" w14:textId="32B4267C" w:rsidR="001B3112" w:rsidRPr="00BC681F" w:rsidRDefault="00D35DF3" w:rsidP="00E051D6">
      <w:pPr>
        <w:pStyle w:val="BodyText"/>
        <w:ind w:left="0"/>
        <w:rPr>
          <w:b/>
          <w:bCs/>
        </w:rPr>
      </w:pPr>
      <w:r w:rsidRPr="00BC681F">
        <w:rPr>
          <w:b/>
          <w:bCs/>
        </w:rPr>
        <w:t>Question: Who was this calculator developed by?</w:t>
      </w:r>
    </w:p>
    <w:p w14:paraId="03217B9B" w14:textId="0BF020DC" w:rsidR="00D35DF3" w:rsidRDefault="00D35DF3" w:rsidP="00E051D6">
      <w:pPr>
        <w:pStyle w:val="BodyText"/>
        <w:ind w:left="0"/>
      </w:pPr>
      <w:r>
        <w:lastRenderedPageBreak/>
        <w:t>Answer: This app was developed by Alexandra Stratton, Riley Sirimongkhon-Dyck, Timo Aranjo, Victor Maduka, Ellia Morse, Deboarh Onuosa.</w:t>
      </w:r>
    </w:p>
    <w:p w14:paraId="487522C7" w14:textId="4B37454E" w:rsidR="00D35DF3" w:rsidRPr="00BC681F" w:rsidRDefault="00D35DF3" w:rsidP="00E051D6">
      <w:pPr>
        <w:pStyle w:val="BodyText"/>
        <w:ind w:left="0"/>
        <w:rPr>
          <w:b/>
          <w:bCs/>
        </w:rPr>
      </w:pPr>
      <w:r>
        <w:br/>
      </w:r>
      <w:r w:rsidRPr="00BC681F">
        <w:rPr>
          <w:b/>
          <w:bCs/>
        </w:rPr>
        <w:t>Question: What language was this application built in?</w:t>
      </w:r>
    </w:p>
    <w:p w14:paraId="1524B49D" w14:textId="559B04C5" w:rsidR="00D35DF3" w:rsidRDefault="00D35DF3" w:rsidP="00E051D6">
      <w:pPr>
        <w:pStyle w:val="BodyText"/>
        <w:ind w:left="0"/>
      </w:pPr>
      <w:r>
        <w:t>Answer: The calculator app was built in C++</w:t>
      </w:r>
    </w:p>
    <w:p w14:paraId="6B6CCA1C" w14:textId="77777777" w:rsidR="00D35DF3" w:rsidRDefault="00D35DF3" w:rsidP="00E051D6">
      <w:pPr>
        <w:pStyle w:val="BodyText"/>
        <w:ind w:left="0"/>
      </w:pPr>
    </w:p>
    <w:p w14:paraId="5C30A5C2" w14:textId="4C244DC5" w:rsidR="00D35DF3" w:rsidRPr="00BC681F" w:rsidRDefault="00D35DF3" w:rsidP="00E051D6">
      <w:pPr>
        <w:pStyle w:val="BodyText"/>
        <w:ind w:left="0"/>
        <w:rPr>
          <w:b/>
          <w:bCs/>
        </w:rPr>
      </w:pPr>
      <w:r w:rsidRPr="00BC681F">
        <w:rPr>
          <w:b/>
          <w:bCs/>
        </w:rPr>
        <w:t xml:space="preserve">Question: Why was this </w:t>
      </w:r>
      <w:r w:rsidR="003F215C" w:rsidRPr="00BC681F">
        <w:rPr>
          <w:b/>
          <w:bCs/>
        </w:rPr>
        <w:t xml:space="preserve">calculator </w:t>
      </w:r>
      <w:r w:rsidRPr="00BC681F">
        <w:rPr>
          <w:b/>
          <w:bCs/>
        </w:rPr>
        <w:t>made?</w:t>
      </w:r>
    </w:p>
    <w:p w14:paraId="6E56A8B5" w14:textId="2CC9082D" w:rsidR="001E57A8" w:rsidRDefault="00D35DF3" w:rsidP="00E051D6">
      <w:pPr>
        <w:pStyle w:val="BodyText"/>
        <w:ind w:left="0"/>
      </w:pPr>
      <w:r>
        <w:t xml:space="preserve">Answer: </w:t>
      </w:r>
      <w:r w:rsidR="003F215C">
        <w:t>The calculator was built as the final project for EECS 348 Software Engineering at the University of Kansas</w:t>
      </w:r>
    </w:p>
    <w:p w14:paraId="61CA396D" w14:textId="77777777" w:rsidR="001E57A8" w:rsidRDefault="001E57A8" w:rsidP="00E051D6">
      <w:pPr>
        <w:pStyle w:val="BodyText"/>
        <w:ind w:left="0"/>
      </w:pPr>
    </w:p>
    <w:p w14:paraId="580E2DC4" w14:textId="6DB0B0F2" w:rsidR="001E57A8" w:rsidRPr="00BC681F" w:rsidRDefault="001E57A8" w:rsidP="00E051D6">
      <w:pPr>
        <w:pStyle w:val="BodyText"/>
        <w:ind w:left="0"/>
        <w:rPr>
          <w:b/>
          <w:bCs/>
        </w:rPr>
      </w:pPr>
      <w:r w:rsidRPr="00BC681F">
        <w:rPr>
          <w:b/>
          <w:bCs/>
        </w:rPr>
        <w:t xml:space="preserve">Question: Is there </w:t>
      </w:r>
      <w:r w:rsidR="00EB3E59" w:rsidRPr="00BC681F">
        <w:rPr>
          <w:b/>
          <w:bCs/>
        </w:rPr>
        <w:t>shortcut to retype the text of my last entry</w:t>
      </w:r>
      <w:r w:rsidRPr="00BC681F">
        <w:rPr>
          <w:b/>
          <w:bCs/>
        </w:rPr>
        <w:t>?</w:t>
      </w:r>
    </w:p>
    <w:p w14:paraId="25AE2F85" w14:textId="20517CDC" w:rsidR="001E57A8" w:rsidRDefault="001E57A8" w:rsidP="00E051D6">
      <w:pPr>
        <w:pStyle w:val="BodyText"/>
        <w:ind w:left="0"/>
      </w:pPr>
      <w:r>
        <w:t xml:space="preserve">Answer: The calculator currently does </w:t>
      </w:r>
      <w:r w:rsidR="00EB3E59">
        <w:t>this feature</w:t>
      </w:r>
      <w:r>
        <w:t>.</w:t>
      </w:r>
      <w:r w:rsidR="00EB3E59">
        <w:t xml:space="preserve"> You will manually have to retype and edit your expression.</w:t>
      </w:r>
    </w:p>
    <w:p w14:paraId="2BB17CFC" w14:textId="77777777" w:rsidR="00BC681F" w:rsidRDefault="00BC681F" w:rsidP="00E051D6">
      <w:pPr>
        <w:pStyle w:val="BodyText"/>
        <w:ind w:left="0"/>
      </w:pPr>
    </w:p>
    <w:p w14:paraId="36A06DF4" w14:textId="77777777" w:rsidR="001E57A8" w:rsidRPr="00BC681F" w:rsidRDefault="001E57A8" w:rsidP="001E57A8">
      <w:pPr>
        <w:pStyle w:val="BodyText"/>
        <w:ind w:left="0"/>
        <w:rPr>
          <w:b/>
          <w:bCs/>
        </w:rPr>
      </w:pPr>
      <w:r w:rsidRPr="00BC681F">
        <w:rPr>
          <w:b/>
          <w:bCs/>
        </w:rPr>
        <w:t>Question: How do I exit the program?</w:t>
      </w:r>
    </w:p>
    <w:p w14:paraId="43A707D3" w14:textId="73B35E19" w:rsidR="001E57A8" w:rsidRDefault="001E57A8" w:rsidP="001E57A8">
      <w:pPr>
        <w:pStyle w:val="BodyText"/>
        <w:ind w:left="0"/>
      </w:pPr>
      <w:r>
        <w:t>Answer: You can exit the program by typing a capitalized ‘Q’, a lowercase ‘q’, or using the keyboard shortcut “Ctrl-C”</w:t>
      </w:r>
    </w:p>
    <w:p w14:paraId="3E301AE7" w14:textId="21E3CAEA" w:rsidR="001E57A8" w:rsidRPr="00BC681F" w:rsidRDefault="001E57A8" w:rsidP="001E57A8">
      <w:pPr>
        <w:pStyle w:val="BodyText"/>
        <w:ind w:left="0"/>
        <w:rPr>
          <w:b/>
          <w:bCs/>
        </w:rPr>
      </w:pPr>
      <w:r w:rsidRPr="00BC681F">
        <w:rPr>
          <w:b/>
          <w:bCs/>
        </w:rPr>
        <w:t>Question: Can I use variables in my calculations?</w:t>
      </w:r>
    </w:p>
    <w:p w14:paraId="565F62C1" w14:textId="50BAE3FC" w:rsidR="001E57A8" w:rsidRPr="00D35DF3" w:rsidRDefault="001E57A8" w:rsidP="001E57A8">
      <w:pPr>
        <w:pStyle w:val="BodyText"/>
        <w:ind w:left="0"/>
      </w:pPr>
      <w:r>
        <w:t>Answer: The calculator currently does not support variables. You can only perform calculations with numerical values.</w:t>
      </w:r>
    </w:p>
    <w:p w14:paraId="4FF2F4A6" w14:textId="77777777" w:rsidR="001E57A8" w:rsidRPr="00D35DF3" w:rsidRDefault="001E57A8" w:rsidP="00E051D6">
      <w:pPr>
        <w:pStyle w:val="BodyText"/>
        <w:ind w:left="0"/>
      </w:pPr>
    </w:p>
    <w:sectPr w:rsidR="001E57A8" w:rsidRPr="00D35DF3">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A6A5E" w14:textId="77777777" w:rsidR="00AE6F9A" w:rsidRDefault="00AE6F9A">
      <w:pPr>
        <w:spacing w:line="240" w:lineRule="auto"/>
      </w:pPr>
      <w:r>
        <w:separator/>
      </w:r>
    </w:p>
  </w:endnote>
  <w:endnote w:type="continuationSeparator" w:id="0">
    <w:p w14:paraId="07508A49" w14:textId="77777777" w:rsidR="00AE6F9A" w:rsidRDefault="00AE6F9A">
      <w:pPr>
        <w:spacing w:line="240" w:lineRule="auto"/>
      </w:pPr>
      <w:r>
        <w:continuationSeparator/>
      </w:r>
    </w:p>
  </w:endnote>
  <w:endnote w:type="continuationNotice" w:id="1">
    <w:p w14:paraId="20026ED6" w14:textId="77777777" w:rsidR="00AE6F9A" w:rsidRDefault="00AE6F9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CE85F" w14:textId="77777777" w:rsidR="000D561C" w:rsidRDefault="000D56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3E5B" w14:textId="77777777" w:rsidR="000D561C" w:rsidRDefault="000D56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86572" w14:textId="77777777" w:rsidR="00E469B7" w:rsidRDefault="00E469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79757" w14:textId="77777777" w:rsidR="00E469B7" w:rsidRDefault="00E469B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28"/>
      <w:gridCol w:w="3696"/>
      <w:gridCol w:w="3162"/>
    </w:tblGrid>
    <w:tr w:rsidR="000D561C" w14:paraId="5F14C562" w14:textId="77777777">
      <w:tc>
        <w:tcPr>
          <w:tcW w:w="2628" w:type="dxa"/>
          <w:tcBorders>
            <w:top w:val="nil"/>
            <w:left w:val="nil"/>
            <w:bottom w:val="nil"/>
            <w:right w:val="nil"/>
          </w:tcBorders>
        </w:tcPr>
        <w:p w14:paraId="37C6AF58" w14:textId="77777777" w:rsidR="000D561C" w:rsidRDefault="000D561C">
          <w:pPr>
            <w:ind w:right="360"/>
          </w:pPr>
          <w:r>
            <w:t>Confidential</w:t>
          </w:r>
        </w:p>
      </w:tc>
      <w:tc>
        <w:tcPr>
          <w:tcW w:w="3696" w:type="dxa"/>
          <w:tcBorders>
            <w:top w:val="nil"/>
            <w:left w:val="nil"/>
            <w:bottom w:val="nil"/>
            <w:right w:val="nil"/>
          </w:tcBorders>
        </w:tcPr>
        <w:p w14:paraId="5C419C22" w14:textId="1340C0EC" w:rsidR="000D561C" w:rsidRDefault="000D561C">
          <w:pPr>
            <w:jc w:val="center"/>
          </w:pPr>
          <w:r>
            <w:sym w:font="Symbol" w:char="F0D3"/>
          </w:r>
          <w:r w:rsidR="00E469B7">
            <w:t>Jayhawks</w:t>
          </w:r>
        </w:p>
      </w:tc>
      <w:tc>
        <w:tcPr>
          <w:tcW w:w="3162" w:type="dxa"/>
          <w:tcBorders>
            <w:top w:val="nil"/>
            <w:left w:val="nil"/>
            <w:bottom w:val="nil"/>
            <w:right w:val="nil"/>
          </w:tcBorders>
        </w:tcPr>
        <w:p w14:paraId="5C0FA409" w14:textId="77777777" w:rsidR="000D561C" w:rsidRDefault="000D561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1707">
            <w:rPr>
              <w:rStyle w:val="PageNumber"/>
              <w:noProof/>
            </w:rPr>
            <w:t>5</w:t>
          </w:r>
          <w:r>
            <w:rPr>
              <w:rStyle w:val="PageNumber"/>
            </w:rPr>
            <w:fldChar w:fldCharType="end"/>
          </w:r>
        </w:p>
      </w:tc>
    </w:tr>
  </w:tbl>
  <w:p w14:paraId="3AE531D2" w14:textId="77777777" w:rsidR="000D561C" w:rsidRDefault="000D561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8D715" w14:textId="77777777" w:rsidR="000D561C" w:rsidRDefault="000D5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8F4CA" w14:textId="77777777" w:rsidR="00AE6F9A" w:rsidRDefault="00AE6F9A">
      <w:pPr>
        <w:spacing w:line="240" w:lineRule="auto"/>
      </w:pPr>
      <w:r>
        <w:separator/>
      </w:r>
    </w:p>
  </w:footnote>
  <w:footnote w:type="continuationSeparator" w:id="0">
    <w:p w14:paraId="3798CBB1" w14:textId="77777777" w:rsidR="00AE6F9A" w:rsidRDefault="00AE6F9A">
      <w:pPr>
        <w:spacing w:line="240" w:lineRule="auto"/>
      </w:pPr>
      <w:r>
        <w:continuationSeparator/>
      </w:r>
    </w:p>
  </w:footnote>
  <w:footnote w:type="continuationNotice" w:id="1">
    <w:p w14:paraId="3B84AD98" w14:textId="77777777" w:rsidR="00AE6F9A" w:rsidRDefault="00AE6F9A">
      <w:pPr>
        <w:spacing w:line="240" w:lineRule="auto"/>
      </w:pPr>
    </w:p>
  </w:footnote>
  <w:footnote w:id="2">
    <w:p w14:paraId="16E72BE3" w14:textId="277337A1" w:rsidR="00A23F8E" w:rsidRDefault="00A23F8E">
      <w:pPr>
        <w:pStyle w:val="FootnoteText"/>
      </w:pPr>
      <w:r>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F7BA0" w14:textId="77777777" w:rsidR="00E469B7" w:rsidRDefault="00E469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45AC9" w14:textId="77777777" w:rsidR="000D561C" w:rsidRDefault="000D561C">
    <w:pPr>
      <w:rPr>
        <w:sz w:val="24"/>
      </w:rPr>
    </w:pPr>
  </w:p>
  <w:p w14:paraId="695BA636" w14:textId="77777777" w:rsidR="000D561C" w:rsidRDefault="000D561C">
    <w:pPr>
      <w:pBdr>
        <w:top w:val="single" w:sz="6" w:space="1" w:color="auto"/>
      </w:pBdr>
      <w:rPr>
        <w:sz w:val="24"/>
      </w:rPr>
    </w:pPr>
  </w:p>
  <w:p w14:paraId="7C04539C" w14:textId="397BDE3A" w:rsidR="000D561C" w:rsidRDefault="00E469B7">
    <w:pPr>
      <w:pBdr>
        <w:bottom w:val="single" w:sz="6" w:space="1" w:color="auto"/>
      </w:pBdr>
      <w:jc w:val="right"/>
      <w:rPr>
        <w:rFonts w:ascii="Arial" w:hAnsi="Arial"/>
        <w:b/>
        <w:sz w:val="36"/>
      </w:rPr>
    </w:pPr>
    <w:r>
      <w:rPr>
        <w:rFonts w:ascii="Arial" w:hAnsi="Arial"/>
        <w:b/>
        <w:sz w:val="36"/>
      </w:rPr>
      <w:t>Jayhawks</w:t>
    </w:r>
  </w:p>
  <w:p w14:paraId="4D087A63" w14:textId="77777777" w:rsidR="000D561C" w:rsidRDefault="000D561C">
    <w:pPr>
      <w:pBdr>
        <w:bottom w:val="single" w:sz="6" w:space="1" w:color="auto"/>
      </w:pBdr>
      <w:jc w:val="right"/>
      <w:rPr>
        <w:sz w:val="24"/>
      </w:rPr>
    </w:pPr>
  </w:p>
  <w:p w14:paraId="594C0566" w14:textId="77777777" w:rsidR="000D561C" w:rsidRDefault="000D56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20B" w14:textId="77777777" w:rsidR="00E469B7" w:rsidRDefault="00E469B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D561C" w14:paraId="19AB51B1" w14:textId="77777777">
      <w:tc>
        <w:tcPr>
          <w:tcW w:w="6379" w:type="dxa"/>
        </w:tcPr>
        <w:p w14:paraId="753D7439" w14:textId="0D13673A" w:rsidR="000D561C" w:rsidRDefault="00466916">
          <w:r>
            <w:t>Arithmetic Expression Evaluator</w:t>
          </w:r>
        </w:p>
      </w:tc>
      <w:tc>
        <w:tcPr>
          <w:tcW w:w="3179" w:type="dxa"/>
        </w:tcPr>
        <w:p w14:paraId="51A09CC7" w14:textId="0E2009E1" w:rsidR="000D561C" w:rsidRDefault="000D561C">
          <w:pPr>
            <w:tabs>
              <w:tab w:val="left" w:pos="1135"/>
            </w:tabs>
            <w:spacing w:before="40"/>
            <w:ind w:right="68"/>
          </w:pPr>
          <w:r>
            <w:t xml:space="preserve">  Version:           1.0</w:t>
          </w:r>
        </w:p>
      </w:tc>
    </w:tr>
    <w:tr w:rsidR="000D561C" w14:paraId="53C392D3" w14:textId="77777777">
      <w:tc>
        <w:tcPr>
          <w:tcW w:w="6379" w:type="dxa"/>
        </w:tcPr>
        <w:p w14:paraId="5C69AD25" w14:textId="0C912262" w:rsidR="000D561C" w:rsidRDefault="00605B74">
          <w:r>
            <w:t>User’s Manual</w:t>
          </w:r>
        </w:p>
      </w:tc>
      <w:tc>
        <w:tcPr>
          <w:tcW w:w="3179" w:type="dxa"/>
        </w:tcPr>
        <w:p w14:paraId="5D2446F8" w14:textId="6238E2E4" w:rsidR="000D561C" w:rsidRDefault="000D561C">
          <w:r>
            <w:t xml:space="preserve">  Date:  </w:t>
          </w:r>
          <w:r w:rsidR="00137822">
            <w:t>03</w:t>
          </w:r>
          <w:r>
            <w:t>/</w:t>
          </w:r>
          <w:r w:rsidR="000147E4">
            <w:t>1</w:t>
          </w:r>
          <w:r w:rsidR="00137822">
            <w:t>2</w:t>
          </w:r>
          <w:r>
            <w:t>/</w:t>
          </w:r>
          <w:r w:rsidR="000147E4">
            <w:t>2023</w:t>
          </w:r>
        </w:p>
      </w:tc>
    </w:tr>
    <w:tr w:rsidR="000D561C" w14:paraId="2C770A87" w14:textId="77777777">
      <w:tc>
        <w:tcPr>
          <w:tcW w:w="9558" w:type="dxa"/>
          <w:gridSpan w:val="2"/>
        </w:tcPr>
        <w:p w14:paraId="10E496BA" w14:textId="409CFFA4" w:rsidR="000D561C" w:rsidRDefault="002476B8">
          <w:r>
            <w:t>User_Manual_12_3_2023.docx</w:t>
          </w:r>
        </w:p>
      </w:tc>
    </w:tr>
  </w:tbl>
  <w:p w14:paraId="6DDBB648" w14:textId="77777777" w:rsidR="000D561C" w:rsidRDefault="000D561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BCA7D" w14:textId="77777777" w:rsidR="000D561C" w:rsidRDefault="000D56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064763A"/>
    <w:lvl w:ilvl="0">
      <w:start w:val="1"/>
      <w:numFmt w:val="decimal"/>
      <w:pStyle w:val="Heading1"/>
      <w:lvlText w:val="%1."/>
      <w:lvlJc w:val="left"/>
      <w:pPr>
        <w:tabs>
          <w:tab w:val="num" w:pos="360"/>
        </w:tabs>
        <w:ind w:left="0" w:firstLine="0"/>
      </w:pPr>
      <w:rPr>
        <w:rFonts w:hint="default"/>
        <w:b/>
        <w:i w:val="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7FA36A67"/>
    <w:multiLevelType w:val="multilevel"/>
    <w:tmpl w:val="8C8C3CE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16109111">
    <w:abstractNumId w:val="0"/>
  </w:num>
  <w:num w:numId="2" w16cid:durableId="118509569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activeWritingStyle w:appName="MSWord" w:lang="en-GB"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5B74"/>
    <w:rsid w:val="00005D5D"/>
    <w:rsid w:val="000147E4"/>
    <w:rsid w:val="00034A0F"/>
    <w:rsid w:val="000D561C"/>
    <w:rsid w:val="00137822"/>
    <w:rsid w:val="00153D55"/>
    <w:rsid w:val="00175EDD"/>
    <w:rsid w:val="00187454"/>
    <w:rsid w:val="001A18AE"/>
    <w:rsid w:val="001B3112"/>
    <w:rsid w:val="001E57A8"/>
    <w:rsid w:val="001E6C3F"/>
    <w:rsid w:val="002476B8"/>
    <w:rsid w:val="00287DB1"/>
    <w:rsid w:val="002A416D"/>
    <w:rsid w:val="002B08F5"/>
    <w:rsid w:val="00394A5E"/>
    <w:rsid w:val="003A45C8"/>
    <w:rsid w:val="003F0177"/>
    <w:rsid w:val="003F215C"/>
    <w:rsid w:val="00412EBB"/>
    <w:rsid w:val="00423AF5"/>
    <w:rsid w:val="00431707"/>
    <w:rsid w:val="00436EC3"/>
    <w:rsid w:val="004607CF"/>
    <w:rsid w:val="00466916"/>
    <w:rsid w:val="0048409D"/>
    <w:rsid w:val="004A6CAB"/>
    <w:rsid w:val="004B0105"/>
    <w:rsid w:val="004C35B6"/>
    <w:rsid w:val="004C6445"/>
    <w:rsid w:val="00510ACB"/>
    <w:rsid w:val="0056343B"/>
    <w:rsid w:val="00575D96"/>
    <w:rsid w:val="005F4306"/>
    <w:rsid w:val="00605B74"/>
    <w:rsid w:val="006D10D7"/>
    <w:rsid w:val="006D7862"/>
    <w:rsid w:val="006E4C33"/>
    <w:rsid w:val="007542C2"/>
    <w:rsid w:val="00782A46"/>
    <w:rsid w:val="00784A8F"/>
    <w:rsid w:val="007B1598"/>
    <w:rsid w:val="008008BC"/>
    <w:rsid w:val="0080580B"/>
    <w:rsid w:val="0082596E"/>
    <w:rsid w:val="00832C1F"/>
    <w:rsid w:val="00843507"/>
    <w:rsid w:val="008A19E0"/>
    <w:rsid w:val="008A3695"/>
    <w:rsid w:val="008C521A"/>
    <w:rsid w:val="00927346"/>
    <w:rsid w:val="009A3435"/>
    <w:rsid w:val="00A23F8E"/>
    <w:rsid w:val="00A36B48"/>
    <w:rsid w:val="00A54A8F"/>
    <w:rsid w:val="00A66A7F"/>
    <w:rsid w:val="00A70B28"/>
    <w:rsid w:val="00AD4364"/>
    <w:rsid w:val="00AE6F9A"/>
    <w:rsid w:val="00B26542"/>
    <w:rsid w:val="00B41FD5"/>
    <w:rsid w:val="00B5555C"/>
    <w:rsid w:val="00BA1D0A"/>
    <w:rsid w:val="00BA58B1"/>
    <w:rsid w:val="00BC681F"/>
    <w:rsid w:val="00C036E7"/>
    <w:rsid w:val="00C0486B"/>
    <w:rsid w:val="00C33B58"/>
    <w:rsid w:val="00C546B0"/>
    <w:rsid w:val="00C57AFD"/>
    <w:rsid w:val="00C63A18"/>
    <w:rsid w:val="00CC1262"/>
    <w:rsid w:val="00CC5036"/>
    <w:rsid w:val="00D04667"/>
    <w:rsid w:val="00D11620"/>
    <w:rsid w:val="00D35DF3"/>
    <w:rsid w:val="00D82001"/>
    <w:rsid w:val="00DA550E"/>
    <w:rsid w:val="00DC32BE"/>
    <w:rsid w:val="00DD07E3"/>
    <w:rsid w:val="00DE6CE4"/>
    <w:rsid w:val="00E051D6"/>
    <w:rsid w:val="00E10A8C"/>
    <w:rsid w:val="00E4327B"/>
    <w:rsid w:val="00E469B7"/>
    <w:rsid w:val="00E71B12"/>
    <w:rsid w:val="00EB3E59"/>
    <w:rsid w:val="00F06ED9"/>
    <w:rsid w:val="00F62379"/>
    <w:rsid w:val="00FA05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2B8A2E"/>
  <w15:chartTrackingRefBased/>
  <w15:docId w15:val="{1862C091-AEA6-4574-B780-A63BE66C8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customStyle="1" w:styleId="BodyTextChar">
    <w:name w:val="Body Text Char"/>
    <w:basedOn w:val="DefaultParagraphFont"/>
    <w:link w:val="BodyText"/>
    <w:rsid w:val="00E05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https://lh7-us.googleusercontent.com/4a9hURTdbaXfj1TegQ3VDl-da9kFu6mTMrS_pyxFk-YN__gzbNngO7ouNpaZUey5x4RreMXPoqCCIy4cIhmLHuSTPg1iVeJ0Oc8QvGRHErWloQRZmszzk4pDYCQG-WEEdsCeYW3n5k6LhABBBGTu_iw"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5-software-test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12D1C050F5F649BAE38AC207C7246A" ma:contentTypeVersion="9" ma:contentTypeDescription="Create a new document." ma:contentTypeScope="" ma:versionID="e636ede5e83dafa15c41bbfeffc76f60">
  <xsd:schema xmlns:xsd="http://www.w3.org/2001/XMLSchema" xmlns:xs="http://www.w3.org/2001/XMLSchema" xmlns:p="http://schemas.microsoft.com/office/2006/metadata/properties" xmlns:ns3="9059cc19-5f03-4c08-b23a-ac85aeadcf76" xmlns:ns4="b66656ff-631d-4600-8b8c-a1e267d75d80" targetNamespace="http://schemas.microsoft.com/office/2006/metadata/properties" ma:root="true" ma:fieldsID="0ee57be024eddf5ee4ce21696c8162b9" ns3:_="" ns4:_="">
    <xsd:import namespace="9059cc19-5f03-4c08-b23a-ac85aeadcf76"/>
    <xsd:import namespace="b66656ff-631d-4600-8b8c-a1e267d75d8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59cc19-5f03-4c08-b23a-ac85aeadc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6656ff-631d-4600-8b8c-a1e267d75d8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059cc19-5f03-4c08-b23a-ac85aeadcf76" xsi:nil="true"/>
  </documentManagement>
</p:properties>
</file>

<file path=customXml/itemProps1.xml><?xml version="1.0" encoding="utf-8"?>
<ds:datastoreItem xmlns:ds="http://schemas.openxmlformats.org/officeDocument/2006/customXml" ds:itemID="{CEE3AC64-9B57-4E0F-A673-573DDD2E9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59cc19-5f03-4c08-b23a-ac85aeadcf76"/>
    <ds:schemaRef ds:uri="b66656ff-631d-4600-8b8c-a1e267d75d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50A967-4D38-4B43-99B6-571080D6F7A0}">
  <ds:schemaRefs>
    <ds:schemaRef ds:uri="http://schemas.microsoft.com/sharepoint/v3/contenttype/forms"/>
  </ds:schemaRefs>
</ds:datastoreItem>
</file>

<file path=customXml/itemProps3.xml><?xml version="1.0" encoding="utf-8"?>
<ds:datastoreItem xmlns:ds="http://schemas.openxmlformats.org/officeDocument/2006/customXml" ds:itemID="{D09191A1-5D44-4798-A7E6-F8DD1A894B30}">
  <ds:schemaRefs>
    <ds:schemaRef ds:uri="http://schemas.microsoft.com/office/2006/metadata/properties"/>
    <ds:schemaRef ds:uri="http://schemas.microsoft.com/office/infopath/2007/PartnerControls"/>
    <ds:schemaRef ds:uri="9059cc19-5f03-4c08-b23a-ac85aeadcf76"/>
  </ds:schemaRefs>
</ds:datastoreItem>
</file>

<file path=docProps/app.xml><?xml version="1.0" encoding="utf-8"?>
<Properties xmlns="http://schemas.openxmlformats.org/officeDocument/2006/extended-properties" xmlns:vt="http://schemas.openxmlformats.org/officeDocument/2006/docPropsVTypes">
  <Template>05-software-testing</Template>
  <TotalTime>9</TotalTime>
  <Pages>1</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Test Case</vt:lpstr>
    </vt:vector>
  </TitlesOfParts>
  <Company>&lt;Company Name&gt;</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dc:title>
  <dc:subject>&lt;Project Name&gt;</dc:subject>
  <dc:creator>hossai</dc:creator>
  <cp:keywords/>
  <dc:description/>
  <cp:lastModifiedBy>Aranjo, Timo Alejandro</cp:lastModifiedBy>
  <cp:revision>5</cp:revision>
  <cp:lastPrinted>2023-12-03T20:37:00Z</cp:lastPrinted>
  <dcterms:created xsi:type="dcterms:W3CDTF">2023-12-03T19:56:00Z</dcterms:created>
  <dcterms:modified xsi:type="dcterms:W3CDTF">2023-12-03T20:38:00Z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0x0101002E12D1C050F5F649BAE38AC207C7246A</vt:lpwstr>
  </property>
</Properties>
</file>